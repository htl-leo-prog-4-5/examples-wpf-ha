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F7CF" w14:textId="6C9B2834" w:rsidR="00AA5E07" w:rsidRPr="00871217" w:rsidRDefault="00DB4353" w:rsidP="00225EF9">
      <w:pPr>
        <w:pStyle w:val="berschrift1"/>
      </w:pPr>
      <w:r>
        <w:t>Hotelrezeption</w:t>
      </w:r>
    </w:p>
    <w:p w14:paraId="4F848402" w14:textId="77777777" w:rsidR="00AA5E07" w:rsidRDefault="00AA5E07" w:rsidP="00423894">
      <w:pPr>
        <w:pStyle w:val="berschrift2"/>
      </w:pPr>
      <w:r>
        <w:t>Lehrziele:</w:t>
      </w:r>
    </w:p>
    <w:p w14:paraId="7F3E3670" w14:textId="76484647" w:rsidR="003A597A" w:rsidRDefault="003A597A" w:rsidP="00826044">
      <w:pPr>
        <w:pStyle w:val="Aufzhlung1"/>
        <w:numPr>
          <w:ilvl w:val="0"/>
          <w:numId w:val="5"/>
        </w:numPr>
      </w:pPr>
      <w:r>
        <w:t>Generieren von Testdaten mit Bogus</w:t>
      </w:r>
    </w:p>
    <w:p w14:paraId="4DBD155E" w14:textId="1B449DBD" w:rsidR="007A617A" w:rsidRDefault="007A617A" w:rsidP="00826044">
      <w:pPr>
        <w:pStyle w:val="Aufzhlung1"/>
        <w:numPr>
          <w:ilvl w:val="0"/>
          <w:numId w:val="5"/>
        </w:numPr>
      </w:pPr>
      <w:r>
        <w:t>WPF MVVM</w:t>
      </w:r>
    </w:p>
    <w:p w14:paraId="254344DF" w14:textId="77777777" w:rsidR="00AA5E07" w:rsidRDefault="00AA5E07" w:rsidP="00AA5E07">
      <w:pPr>
        <w:pStyle w:val="Aufzhlung1"/>
      </w:pPr>
    </w:p>
    <w:p w14:paraId="523F988C" w14:textId="565E7399" w:rsidR="003D108D" w:rsidRDefault="003D108D" w:rsidP="003D108D">
      <w:pPr>
        <w:pStyle w:val="berschrift2"/>
      </w:pPr>
      <w:r>
        <w:t>Aufgabenstellung</w:t>
      </w:r>
    </w:p>
    <w:p w14:paraId="20B5F22F" w14:textId="0CC75F26" w:rsidR="00AA5E07" w:rsidRDefault="00EB1CF5" w:rsidP="00423894">
      <w:pPr>
        <w:jc w:val="both"/>
      </w:pPr>
      <w:r>
        <w:t>Sie sollen f</w:t>
      </w:r>
      <w:r w:rsidR="003D108D">
        <w:t xml:space="preserve">ür die Rezeption eines Hotels eine WPF-Anwendung schreiben, die das Verbuchen von Anreisen und Abreisen von Hotelgästen ermöglicht. </w:t>
      </w:r>
    </w:p>
    <w:p w14:paraId="7F18C060" w14:textId="539BBE4C" w:rsidR="00AA5E07" w:rsidRDefault="00AE2640" w:rsidP="00423894">
      <w:pPr>
        <w:pStyle w:val="berschrift2"/>
      </w:pPr>
      <w:r w:rsidRPr="003A597A">
        <w:t>Datenmodell</w:t>
      </w:r>
    </w:p>
    <w:p w14:paraId="2D098AD8" w14:textId="4CAA8FCD" w:rsidR="00EB1CF5" w:rsidRPr="00EB1CF5" w:rsidRDefault="00EB1CF5" w:rsidP="00826044">
      <w:pPr>
        <w:pStyle w:val="Text"/>
        <w:numPr>
          <w:ilvl w:val="0"/>
          <w:numId w:val="8"/>
        </w:numPr>
      </w:pPr>
      <w:r w:rsidRPr="001560D4">
        <w:rPr>
          <w:b/>
          <w:bCs/>
          <w:i/>
          <w:iCs/>
          <w:sz w:val="20"/>
        </w:rPr>
        <w:t>Room</w:t>
      </w:r>
      <w:r>
        <w:t>:</w:t>
      </w:r>
    </w:p>
    <w:p w14:paraId="4BDE2060" w14:textId="11BFF407" w:rsidR="00EB1CF5" w:rsidRPr="00EB1CF5" w:rsidRDefault="00EB1CF5" w:rsidP="00826044">
      <w:pPr>
        <w:pStyle w:val="Text"/>
        <w:numPr>
          <w:ilvl w:val="1"/>
          <w:numId w:val="8"/>
        </w:numPr>
      </w:pPr>
      <w:r>
        <w:rPr>
          <w:sz w:val="20"/>
        </w:rPr>
        <w:t xml:space="preserve">Das Hotel bietet vier unterschiedliche Zimmerkategorien </w:t>
      </w:r>
      <w:r w:rsidR="002F3F73">
        <w:rPr>
          <w:sz w:val="20"/>
        </w:rPr>
        <w:t>(</w:t>
      </w:r>
      <w:r w:rsidR="002F3F73" w:rsidRPr="002F3F73">
        <w:rPr>
          <w:b/>
          <w:bCs/>
          <w:i/>
          <w:iCs/>
          <w:sz w:val="20"/>
        </w:rPr>
        <w:t>RoomType</w:t>
      </w:r>
      <w:r w:rsidR="002F3F73">
        <w:rPr>
          <w:sz w:val="20"/>
        </w:rPr>
        <w:t xml:space="preserve">) </w:t>
      </w:r>
      <w:r>
        <w:rPr>
          <w:sz w:val="20"/>
        </w:rPr>
        <w:t xml:space="preserve">an: Standard, Premium, Deluxe und Suite. </w:t>
      </w:r>
    </w:p>
    <w:p w14:paraId="052888C0" w14:textId="37ADC5DD" w:rsidR="00743A2C" w:rsidRPr="00EB1CF5" w:rsidRDefault="00EB1CF5" w:rsidP="00826044">
      <w:pPr>
        <w:pStyle w:val="Text"/>
        <w:numPr>
          <w:ilvl w:val="1"/>
          <w:numId w:val="8"/>
        </w:numPr>
      </w:pPr>
      <w:r>
        <w:rPr>
          <w:sz w:val="20"/>
        </w:rPr>
        <w:t xml:space="preserve">Die Zimmerbezeichnungen </w:t>
      </w:r>
      <w:r w:rsidR="002F3F73">
        <w:rPr>
          <w:sz w:val="20"/>
        </w:rPr>
        <w:t>(</w:t>
      </w:r>
      <w:r w:rsidR="002F3F73" w:rsidRPr="002F3F73">
        <w:rPr>
          <w:b/>
          <w:bCs/>
          <w:i/>
          <w:iCs/>
          <w:sz w:val="20"/>
        </w:rPr>
        <w:t>RoomNumber</w:t>
      </w:r>
      <w:r w:rsidR="002F3F73">
        <w:rPr>
          <w:sz w:val="20"/>
        </w:rPr>
        <w:t xml:space="preserve">) </w:t>
      </w:r>
      <w:r>
        <w:rPr>
          <w:sz w:val="20"/>
        </w:rPr>
        <w:t>sind sehr einfach gehalten: Sie starten mit „R-„ und enden mit einer pro Stockwerk fortlaufenden Nummer.</w:t>
      </w:r>
    </w:p>
    <w:p w14:paraId="70FE877E" w14:textId="4CAC69EB" w:rsidR="00EB1CF5" w:rsidRPr="00EB1CF5" w:rsidRDefault="00EB1CF5" w:rsidP="00826044">
      <w:pPr>
        <w:pStyle w:val="Text"/>
        <w:numPr>
          <w:ilvl w:val="0"/>
          <w:numId w:val="8"/>
        </w:numPr>
      </w:pPr>
      <w:r w:rsidRPr="002F3F73">
        <w:rPr>
          <w:b/>
          <w:bCs/>
          <w:i/>
          <w:iCs/>
          <w:sz w:val="20"/>
        </w:rPr>
        <w:t>Customer</w:t>
      </w:r>
      <w:r>
        <w:rPr>
          <w:sz w:val="20"/>
        </w:rPr>
        <w:t>:</w:t>
      </w:r>
    </w:p>
    <w:p w14:paraId="0D68340A" w14:textId="6C3E8770" w:rsidR="00EB1CF5" w:rsidRPr="00EB1CF5" w:rsidRDefault="00EB1CF5" w:rsidP="00826044">
      <w:pPr>
        <w:pStyle w:val="Text"/>
        <w:numPr>
          <w:ilvl w:val="1"/>
          <w:numId w:val="8"/>
        </w:numPr>
      </w:pPr>
      <w:r>
        <w:rPr>
          <w:sz w:val="20"/>
        </w:rPr>
        <w:t>Zur Vereinfachung können Sie davon ausgehen, dass sämtliche Hotelgäste bereits namentlich und mit Kontonummer in Ihrem System erfasst sind (siehe Import).</w:t>
      </w:r>
    </w:p>
    <w:p w14:paraId="35DECCD9" w14:textId="012EFC1E" w:rsidR="00EB1CF5" w:rsidRPr="00EB1CF5" w:rsidRDefault="00EB1CF5" w:rsidP="00826044">
      <w:pPr>
        <w:pStyle w:val="Text"/>
        <w:numPr>
          <w:ilvl w:val="0"/>
          <w:numId w:val="8"/>
        </w:numPr>
      </w:pPr>
      <w:r w:rsidRPr="002F3F73">
        <w:rPr>
          <w:b/>
          <w:bCs/>
          <w:i/>
          <w:iCs/>
          <w:sz w:val="20"/>
        </w:rPr>
        <w:t>Booking</w:t>
      </w:r>
      <w:r>
        <w:rPr>
          <w:sz w:val="20"/>
        </w:rPr>
        <w:t>:</w:t>
      </w:r>
    </w:p>
    <w:p w14:paraId="028ABD54" w14:textId="13369001" w:rsidR="00EB1CF5" w:rsidRPr="00851371" w:rsidRDefault="00EB1CF5" w:rsidP="00826044">
      <w:pPr>
        <w:pStyle w:val="Text"/>
        <w:numPr>
          <w:ilvl w:val="1"/>
          <w:numId w:val="8"/>
        </w:numPr>
        <w:rPr>
          <w:sz w:val="20"/>
        </w:rPr>
      </w:pPr>
      <w:r w:rsidRPr="00851371">
        <w:rPr>
          <w:sz w:val="20"/>
        </w:rPr>
        <w:t>Bei der Ankunft des Gastes wird ei</w:t>
      </w:r>
      <w:r w:rsidR="00851371" w:rsidRPr="00851371">
        <w:rPr>
          <w:sz w:val="20"/>
        </w:rPr>
        <w:t xml:space="preserve">ne Zimmerbuchung für das gewünschte Zimmer angelegt =&gt; dabei wird das </w:t>
      </w:r>
      <w:r w:rsidR="00851371" w:rsidRPr="002F3F73">
        <w:rPr>
          <w:b/>
          <w:bCs/>
          <w:i/>
          <w:iCs/>
          <w:sz w:val="20"/>
        </w:rPr>
        <w:t>From</w:t>
      </w:r>
      <w:r w:rsidR="00851371" w:rsidRPr="00851371">
        <w:rPr>
          <w:sz w:val="20"/>
        </w:rPr>
        <w:t>-Datum erfasst</w:t>
      </w:r>
      <w:r w:rsidR="001560D4">
        <w:rPr>
          <w:sz w:val="20"/>
        </w:rPr>
        <w:t xml:space="preserve"> (heutiges Datum)</w:t>
      </w:r>
      <w:r w:rsidR="00851371" w:rsidRPr="00851371">
        <w:rPr>
          <w:sz w:val="20"/>
        </w:rPr>
        <w:t>, das Ende-Datum (</w:t>
      </w:r>
      <w:r w:rsidR="00851371" w:rsidRPr="002F3F73">
        <w:rPr>
          <w:b/>
          <w:bCs/>
          <w:i/>
          <w:iCs/>
          <w:sz w:val="20"/>
        </w:rPr>
        <w:t>To</w:t>
      </w:r>
      <w:r w:rsidR="00851371" w:rsidRPr="00851371">
        <w:rPr>
          <w:sz w:val="20"/>
        </w:rPr>
        <w:t xml:space="preserve">) der Buchung </w:t>
      </w:r>
      <w:r w:rsidR="002F3F73">
        <w:rPr>
          <w:sz w:val="20"/>
        </w:rPr>
        <w:t>bleibt</w:t>
      </w:r>
      <w:r w:rsidR="00851371" w:rsidRPr="00851371">
        <w:rPr>
          <w:sz w:val="20"/>
        </w:rPr>
        <w:t xml:space="preserve"> noch offen (keine Vorreservierungen</w:t>
      </w:r>
      <w:r w:rsidR="002F3F73">
        <w:rPr>
          <w:sz w:val="20"/>
        </w:rPr>
        <w:t>!</w:t>
      </w:r>
      <w:r w:rsidR="00851371" w:rsidRPr="00851371">
        <w:rPr>
          <w:sz w:val="20"/>
        </w:rPr>
        <w:t>).</w:t>
      </w:r>
    </w:p>
    <w:p w14:paraId="717F5EE9" w14:textId="49816660" w:rsidR="00851371" w:rsidRPr="00851371" w:rsidRDefault="002F3F73" w:rsidP="00826044">
      <w:pPr>
        <w:pStyle w:val="Text"/>
        <w:numPr>
          <w:ilvl w:val="1"/>
          <w:numId w:val="8"/>
        </w:numPr>
        <w:rPr>
          <w:sz w:val="20"/>
        </w:rPr>
      </w:pPr>
      <w:r>
        <w:rPr>
          <w:sz w:val="20"/>
        </w:rPr>
        <w:t>Erst bei</w:t>
      </w:r>
      <w:r w:rsidR="00851371" w:rsidRPr="00851371">
        <w:rPr>
          <w:sz w:val="20"/>
        </w:rPr>
        <w:t xml:space="preserve"> der Abreise des Gastes wird das </w:t>
      </w:r>
      <w:r w:rsidR="00851371" w:rsidRPr="002F3F73">
        <w:rPr>
          <w:b/>
          <w:bCs/>
          <w:i/>
          <w:iCs/>
          <w:sz w:val="20"/>
        </w:rPr>
        <w:t>To</w:t>
      </w:r>
      <w:r w:rsidR="00851371" w:rsidRPr="00851371">
        <w:rPr>
          <w:sz w:val="20"/>
        </w:rPr>
        <w:t>-Datum erfasst</w:t>
      </w:r>
      <w:r>
        <w:rPr>
          <w:sz w:val="20"/>
        </w:rPr>
        <w:t xml:space="preserve"> und somit die Buchung abgeschlossen.</w:t>
      </w:r>
      <w:r w:rsidR="001560D4">
        <w:rPr>
          <w:sz w:val="20"/>
        </w:rPr>
        <w:t xml:space="preserve"> Man kann jedoch auch schon am Tag vor der Abreise auschecken.</w:t>
      </w:r>
    </w:p>
    <w:p w14:paraId="739911C4" w14:textId="77777777" w:rsidR="00AA5E07" w:rsidRDefault="00AA5E07" w:rsidP="00DC28DE">
      <w:pPr>
        <w:pStyle w:val="Aufzhlung1"/>
      </w:pPr>
    </w:p>
    <w:p w14:paraId="524B85D0" w14:textId="47EC52C2" w:rsidR="00AA5E07" w:rsidRDefault="00DE2342" w:rsidP="00AA5E07">
      <w:pPr>
        <w:pStyle w:val="Aufzhlung1"/>
        <w:jc w:val="center"/>
      </w:pPr>
      <w:r>
        <w:rPr>
          <w:noProof/>
        </w:rPr>
        <w:pict w14:anchorId="41367D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1" o:spid="_x0000_i1025" type="#_x0000_t75" style="width:275.7pt;height:309.9pt;visibility:visible;mso-wrap-style:square">
            <v:imagedata r:id="rId8" o:title=""/>
          </v:shape>
        </w:pict>
      </w:r>
    </w:p>
    <w:p w14:paraId="36594EE9" w14:textId="06CDA8C6" w:rsidR="00AA5E07" w:rsidRDefault="00AA5E07" w:rsidP="004770AD">
      <w:pPr>
        <w:jc w:val="both"/>
      </w:pPr>
      <w:r>
        <w:t xml:space="preserve">Die Entities </w:t>
      </w:r>
      <w:r w:rsidR="004770AD">
        <w:t>und Repositories sind bereits angelegt. Machen Sie sich mit dem Datenmodell vertraut</w:t>
      </w:r>
      <w:r w:rsidR="006A68B6">
        <w:t>!</w:t>
      </w:r>
    </w:p>
    <w:p w14:paraId="1B350C06" w14:textId="19278A0E" w:rsidR="00AA5E07" w:rsidRDefault="004770AD" w:rsidP="00423894">
      <w:pPr>
        <w:pStyle w:val="berschrift2"/>
      </w:pPr>
      <w:r>
        <w:lastRenderedPageBreak/>
        <w:t>Testdaten-Import</w:t>
      </w:r>
    </w:p>
    <w:p w14:paraId="41E9C751" w14:textId="77777777" w:rsidR="00D60C99" w:rsidRDefault="004770AD" w:rsidP="006A68B6">
      <w:pPr>
        <w:jc w:val="both"/>
      </w:pPr>
      <w:r>
        <w:t xml:space="preserve">In der </w:t>
      </w:r>
      <w:r w:rsidR="00E73FD7" w:rsidRPr="00D60C99">
        <w:rPr>
          <w:b/>
          <w:bCs/>
          <w:i/>
          <w:iCs/>
        </w:rPr>
        <w:t>ImportConsole</w:t>
      </w:r>
      <w:r w:rsidR="00E73FD7">
        <w:t>-App</w:t>
      </w:r>
      <w:r>
        <w:t xml:space="preserve"> wird bereits Bogus als Testdatengenerator für eine </w:t>
      </w:r>
      <w:r w:rsidR="00296ACB">
        <w:t>festgelegte</w:t>
      </w:r>
      <w:r>
        <w:t xml:space="preserve"> Anzahl von </w:t>
      </w:r>
      <w:r w:rsidR="00E73FD7">
        <w:t>Zimmern (Rooms) und Hotelgästen (Customers)</w:t>
      </w:r>
      <w:r>
        <w:t xml:space="preserve"> verwendet.</w:t>
      </w:r>
      <w:r w:rsidR="00E73FD7">
        <w:t xml:space="preserve"> </w:t>
      </w:r>
    </w:p>
    <w:p w14:paraId="2D931ACD" w14:textId="1D0CF44F" w:rsidR="00D60C99" w:rsidRDefault="00E73FD7" w:rsidP="006A68B6">
      <w:pPr>
        <w:jc w:val="both"/>
      </w:pPr>
      <w:r>
        <w:t>Außerdem werden einige Buchungen erzeugt</w:t>
      </w:r>
      <w:r w:rsidR="00D60C99">
        <w:t>: Dabei taucht aber ein Problem auf, denn die generierten Buchungen können auch unzulässige Buchungen enthalten, z.B. Mehrfachbelegungen eines Zimmers. Dabei gilt:</w:t>
      </w:r>
    </w:p>
    <w:p w14:paraId="6AD88248" w14:textId="15054A5A" w:rsidR="00D60C99" w:rsidRDefault="00D60C99" w:rsidP="00826044">
      <w:pPr>
        <w:numPr>
          <w:ilvl w:val="0"/>
          <w:numId w:val="9"/>
        </w:numPr>
      </w:pPr>
      <w:r>
        <w:t>Ein Zimmer kann gleichzeitig nur von einem Gast belegt sein!</w:t>
      </w:r>
    </w:p>
    <w:p w14:paraId="5D1B11AD" w14:textId="39763DEF" w:rsidR="00AA5E07" w:rsidRDefault="00D60C99" w:rsidP="00826044">
      <w:pPr>
        <w:numPr>
          <w:ilvl w:val="0"/>
          <w:numId w:val="9"/>
        </w:numPr>
      </w:pPr>
      <w:r>
        <w:t>Umgekehrt darf aber ein Gast mehrere Zimmer gleichzeitig buchen – z.B. wenn alle Zimmer für eine Familie auf einen Gast-Namen lauten.</w:t>
      </w:r>
    </w:p>
    <w:p w14:paraId="395B8FC0" w14:textId="24ACE749" w:rsidR="0049065A" w:rsidRPr="00260DBA" w:rsidRDefault="004770AD" w:rsidP="00AA5E07">
      <w:pPr>
        <w:rPr>
          <w:b/>
          <w:bCs/>
        </w:rPr>
      </w:pPr>
      <w:r w:rsidRPr="00260DBA">
        <w:rPr>
          <w:b/>
          <w:bCs/>
        </w:rPr>
        <w:t>Ihre Aufgabe</w:t>
      </w:r>
      <w:r w:rsidR="0049065A" w:rsidRPr="00260DBA">
        <w:rPr>
          <w:b/>
          <w:bCs/>
        </w:rPr>
        <w:t>:</w:t>
      </w:r>
    </w:p>
    <w:p w14:paraId="3EBFAC42" w14:textId="041ED2EB" w:rsidR="00D60C99" w:rsidRDefault="00D60C99" w:rsidP="00826044">
      <w:pPr>
        <w:numPr>
          <w:ilvl w:val="0"/>
          <w:numId w:val="6"/>
        </w:numPr>
      </w:pPr>
      <w:r>
        <w:t>Speichern Sie alle erzeugten Zimmer und Gäste.</w:t>
      </w:r>
    </w:p>
    <w:p w14:paraId="5B402A4B" w14:textId="0832CF05" w:rsidR="00D60C99" w:rsidRDefault="00573D88" w:rsidP="00826044">
      <w:pPr>
        <w:numPr>
          <w:ilvl w:val="0"/>
          <w:numId w:val="6"/>
        </w:numPr>
      </w:pPr>
      <w:r>
        <w:rPr>
          <w:noProof/>
        </w:rPr>
        <w:pict w14:anchorId="46662528">
          <v:shape id="Grafik 1" o:spid="_x0000_s2098" type="#_x0000_t75" style="position:absolute;left:0;text-align:left;margin-left:72.4pt;margin-top:293.15pt;width:327pt;height:52.7pt;z-index:6;visibility:visible;mso-wrap-style:square;mso-position-horizontal-relative:margin;mso-position-vertical-relative:margin" o:allowoverlap="f">
            <v:imagedata r:id="rId9" o:title=""/>
            <w10:wrap type="square" anchorx="margin" anchory="margin"/>
            <w10:anchorlock/>
          </v:shape>
        </w:pict>
      </w:r>
      <w:r w:rsidR="00D60C99">
        <w:t xml:space="preserve">Speichern Sie die generierten </w:t>
      </w:r>
      <w:r w:rsidR="00C57436">
        <w:t>Buchungen</w:t>
      </w:r>
      <w:r w:rsidR="00D60C99">
        <w:t>, aber v</w:t>
      </w:r>
      <w:r w:rsidR="00E73FD7">
        <w:t>erhindern Sie, dass Mehrfachbele</w:t>
      </w:r>
      <w:r w:rsidR="0038339A">
        <w:t>g</w:t>
      </w:r>
      <w:r w:rsidR="00E73FD7">
        <w:t>ungen eines Zimmers, die beim Generieren der Testdaten entstehen, in die Datenbank gespeichert werden!</w:t>
      </w:r>
    </w:p>
    <w:p w14:paraId="3F473881" w14:textId="66339960" w:rsidR="006A68B6" w:rsidRDefault="006A68B6" w:rsidP="006A68B6">
      <w:pPr>
        <w:rPr>
          <w:b/>
          <w:bCs/>
        </w:rPr>
      </w:pPr>
      <w:r>
        <w:rPr>
          <w:b/>
          <w:bCs/>
        </w:rPr>
        <w:t>Hinweis:</w:t>
      </w:r>
    </w:p>
    <w:p w14:paraId="174F0DB5" w14:textId="19DD6F99" w:rsidR="006A68B6" w:rsidRPr="006A68B6" w:rsidRDefault="006A68B6" w:rsidP="00826044">
      <w:pPr>
        <w:numPr>
          <w:ilvl w:val="0"/>
          <w:numId w:val="12"/>
        </w:numPr>
      </w:pPr>
      <w:r w:rsidRPr="006A68B6">
        <w:t xml:space="preserve">Eine beigelegte Batch-Datei </w:t>
      </w:r>
      <w:r>
        <w:t>erledigt</w:t>
      </w:r>
      <w:r w:rsidRPr="006A68B6">
        <w:t xml:space="preserve"> das Importieren von korrekten Testdaten, soda</w:t>
      </w:r>
      <w:r>
        <w:t>ss</w:t>
      </w:r>
      <w:r w:rsidRPr="006A68B6">
        <w:t xml:space="preserve"> Sie diesen Punkt auch überspringen könnten.</w:t>
      </w:r>
    </w:p>
    <w:p w14:paraId="75296F88" w14:textId="77777777" w:rsidR="008A6065" w:rsidRDefault="008A6065" w:rsidP="00423894">
      <w:pPr>
        <w:pStyle w:val="berschrift2"/>
      </w:pPr>
    </w:p>
    <w:p w14:paraId="50F76CE7" w14:textId="77777777" w:rsidR="008A6065" w:rsidRDefault="008A6065" w:rsidP="00423894">
      <w:pPr>
        <w:pStyle w:val="berschrift2"/>
      </w:pPr>
    </w:p>
    <w:p w14:paraId="58E98173" w14:textId="77777777" w:rsidR="008A6065" w:rsidRDefault="008A6065" w:rsidP="00423894">
      <w:pPr>
        <w:pStyle w:val="berschrift2"/>
      </w:pPr>
    </w:p>
    <w:p w14:paraId="4FF74766" w14:textId="01DC054E" w:rsidR="008F7526" w:rsidRDefault="008A6065" w:rsidP="00826044">
      <w:pPr>
        <w:pStyle w:val="berschrift2"/>
      </w:pPr>
      <w:r>
        <w:t xml:space="preserve">WPF: </w:t>
      </w:r>
      <w:r w:rsidR="00B15800" w:rsidRPr="00423894">
        <w:t>MainWindow</w:t>
      </w:r>
    </w:p>
    <w:p w14:paraId="4F4F2CA0" w14:textId="41AE1F65" w:rsidR="003B2047" w:rsidRPr="0013300A" w:rsidRDefault="00C57436" w:rsidP="007E4663">
      <w:pPr>
        <w:pStyle w:val="berschrift3"/>
      </w:pPr>
      <w:r w:rsidRPr="0013300A">
        <w:t>Anzeige aller Zimmer</w:t>
      </w:r>
    </w:p>
    <w:p w14:paraId="2AAA568F" w14:textId="73644AB2" w:rsidR="0061195B" w:rsidRDefault="00B15800" w:rsidP="0061195B">
      <w:pPr>
        <w:jc w:val="both"/>
      </w:pPr>
      <w:r>
        <w:t xml:space="preserve">Das WPF-Hauptfenster </w:t>
      </w:r>
      <w:r w:rsidR="00C57436">
        <w:t xml:space="preserve">zeigt alle Zimmer des Hotels (initial nach Zimmernummern sortiert) in einem </w:t>
      </w:r>
      <w:r w:rsidR="00C57436" w:rsidRPr="00C57436">
        <w:rPr>
          <w:i/>
          <w:iCs/>
        </w:rPr>
        <w:t>DataGrid</w:t>
      </w:r>
      <w:r w:rsidR="00C57436">
        <w:t xml:space="preserve"> an.</w:t>
      </w:r>
      <w:r w:rsidR="00461A20">
        <w:t xml:space="preserve"> </w:t>
      </w:r>
      <w:r w:rsidR="00C57436">
        <w:t>Für jedes Zimmer wird dargestellt:</w:t>
      </w:r>
    </w:p>
    <w:p w14:paraId="20CA45A1" w14:textId="77777777" w:rsidR="00C57436" w:rsidRDefault="00C57436" w:rsidP="00826044">
      <w:pPr>
        <w:numPr>
          <w:ilvl w:val="0"/>
          <w:numId w:val="10"/>
        </w:numPr>
        <w:jc w:val="both"/>
      </w:pPr>
      <w:r>
        <w:t>Zimmernummer</w:t>
      </w:r>
    </w:p>
    <w:p w14:paraId="4C233E04" w14:textId="4BCD5F35" w:rsidR="00C57436" w:rsidRDefault="00C57436" w:rsidP="00826044">
      <w:pPr>
        <w:numPr>
          <w:ilvl w:val="0"/>
          <w:numId w:val="10"/>
        </w:numPr>
        <w:jc w:val="both"/>
      </w:pPr>
      <w:r>
        <w:t>Zimmertyp</w:t>
      </w:r>
    </w:p>
    <w:p w14:paraId="23564DBC" w14:textId="2BC0961A" w:rsidR="00C57436" w:rsidRDefault="00C57436" w:rsidP="00826044">
      <w:pPr>
        <w:numPr>
          <w:ilvl w:val="0"/>
          <w:numId w:val="10"/>
        </w:numPr>
        <w:jc w:val="both"/>
      </w:pPr>
      <w:r>
        <w:t>Ist das Zimmer derzeit (= am heutigen Tag) belegt oder frei?</w:t>
      </w:r>
    </w:p>
    <w:p w14:paraId="164B3844" w14:textId="46894223" w:rsidR="00C57436" w:rsidRDefault="00C57436" w:rsidP="00826044">
      <w:pPr>
        <w:numPr>
          <w:ilvl w:val="0"/>
          <w:numId w:val="10"/>
        </w:numPr>
        <w:jc w:val="both"/>
      </w:pPr>
      <w:r>
        <w:t>Wenn das Zimmer derzeit belegt ist, seit wann ist es belegt?</w:t>
      </w:r>
    </w:p>
    <w:p w14:paraId="1ABB12C8" w14:textId="2B32B9A2" w:rsidR="00C57436" w:rsidRDefault="00DE2342" w:rsidP="008F7526">
      <w:pPr>
        <w:jc w:val="center"/>
      </w:pPr>
      <w:r>
        <w:rPr>
          <w:noProof/>
        </w:rPr>
        <w:lastRenderedPageBreak/>
        <w:pict w14:anchorId="6460A7BD">
          <v:shape id="_x0000_i1026" type="#_x0000_t75" style="width:343.5pt;height:250.5pt;visibility:visible;mso-wrap-style:square">
            <v:imagedata r:id="rId10" o:title=""/>
          </v:shape>
        </w:pict>
      </w:r>
    </w:p>
    <w:p w14:paraId="03F3044F" w14:textId="77777777" w:rsidR="00C57436" w:rsidRDefault="00C57436" w:rsidP="0061195B">
      <w:pPr>
        <w:jc w:val="both"/>
      </w:pPr>
    </w:p>
    <w:p w14:paraId="2F4A437C" w14:textId="379D4B3C" w:rsidR="008F7526" w:rsidRPr="00260DBA" w:rsidRDefault="008F7526" w:rsidP="008F7526">
      <w:pPr>
        <w:rPr>
          <w:b/>
          <w:bCs/>
        </w:rPr>
      </w:pPr>
      <w:r w:rsidRPr="00260DBA">
        <w:rPr>
          <w:b/>
          <w:bCs/>
        </w:rPr>
        <w:t>Ihre Aufgabe</w:t>
      </w:r>
      <w:r>
        <w:rPr>
          <w:b/>
          <w:bCs/>
        </w:rPr>
        <w:t>n</w:t>
      </w:r>
      <w:r w:rsidRPr="00260DBA">
        <w:rPr>
          <w:b/>
          <w:bCs/>
        </w:rPr>
        <w:t>:</w:t>
      </w:r>
    </w:p>
    <w:p w14:paraId="4F0BC330" w14:textId="69DC37B6" w:rsidR="008F7526" w:rsidRDefault="00745732" w:rsidP="00826044">
      <w:pPr>
        <w:numPr>
          <w:ilvl w:val="0"/>
          <w:numId w:val="6"/>
        </w:numPr>
      </w:pPr>
      <w:r>
        <w:t>Entwerfen</w:t>
      </w:r>
      <w:r w:rsidR="008F7526">
        <w:t xml:space="preserve"> Sie eine geeignete Datenstruktur </w:t>
      </w:r>
      <w:r w:rsidR="000143DB">
        <w:t>(</w:t>
      </w:r>
      <w:r w:rsidR="000143DB" w:rsidRPr="000143DB">
        <w:rPr>
          <w:i/>
          <w:iCs/>
        </w:rPr>
        <w:t>DataTransferObject</w:t>
      </w:r>
      <w:r w:rsidR="000143DB">
        <w:t xml:space="preserve">) </w:t>
      </w:r>
      <w:r w:rsidR="008F7526">
        <w:t xml:space="preserve">für das DataBinding zwischen </w:t>
      </w:r>
      <w:r w:rsidR="008F7526" w:rsidRPr="000143DB">
        <w:rPr>
          <w:i/>
          <w:iCs/>
        </w:rPr>
        <w:t>ViewModel</w:t>
      </w:r>
      <w:r w:rsidR="008F7526">
        <w:t xml:space="preserve"> und dem </w:t>
      </w:r>
      <w:r w:rsidR="008F7526" w:rsidRPr="000143DB">
        <w:rPr>
          <w:i/>
          <w:iCs/>
        </w:rPr>
        <w:t>MainWindow</w:t>
      </w:r>
      <w:r w:rsidR="008F7526">
        <w:t xml:space="preserve"> und implementieren Sie den Daten</w:t>
      </w:r>
      <w:r w:rsidR="001C0AF3">
        <w:t>bank</w:t>
      </w:r>
      <w:r w:rsidR="008F7526">
        <w:t xml:space="preserve">zugriff im </w:t>
      </w:r>
      <w:r w:rsidR="008F7526" w:rsidRPr="000143DB">
        <w:rPr>
          <w:i/>
          <w:iCs/>
        </w:rPr>
        <w:t>ViewModel</w:t>
      </w:r>
      <w:r w:rsidR="001C0AF3">
        <w:t xml:space="preserve"> und dem betreffenden </w:t>
      </w:r>
      <w:r w:rsidR="001C0AF3" w:rsidRPr="000143DB">
        <w:rPr>
          <w:i/>
          <w:iCs/>
        </w:rPr>
        <w:t>Repository</w:t>
      </w:r>
      <w:r w:rsidR="001C0AF3">
        <w:t>.</w:t>
      </w:r>
    </w:p>
    <w:p w14:paraId="78E3858A" w14:textId="2EE70009" w:rsidR="000143DB" w:rsidRDefault="008F7526" w:rsidP="00826044">
      <w:pPr>
        <w:numPr>
          <w:ilvl w:val="0"/>
          <w:numId w:val="6"/>
        </w:numPr>
      </w:pPr>
      <w:r>
        <w:t xml:space="preserve">Vervollständigen Sie die Anzeige des DataGrids </w:t>
      </w:r>
      <w:r w:rsidR="000143DB">
        <w:t>und konfigurieren Sie das</w:t>
      </w:r>
      <w:r>
        <w:t xml:space="preserve"> DataBinding</w:t>
      </w:r>
      <w:r w:rsidR="000143DB">
        <w:t>.</w:t>
      </w:r>
    </w:p>
    <w:p w14:paraId="652B43AE" w14:textId="0BF9C67D" w:rsidR="008F7526" w:rsidRDefault="008F7526" w:rsidP="007E4663">
      <w:pPr>
        <w:pStyle w:val="berschrift3"/>
      </w:pPr>
      <w:r>
        <w:t>Filtern der Zimmer</w:t>
      </w:r>
    </w:p>
    <w:p w14:paraId="1EBD6BA9" w14:textId="22778BC3" w:rsidR="000143DB" w:rsidRPr="000143DB" w:rsidRDefault="00573D88" w:rsidP="000143DB">
      <w:pPr>
        <w:pStyle w:val="Text"/>
        <w:rPr>
          <w:sz w:val="20"/>
        </w:rPr>
      </w:pPr>
      <w:r>
        <w:rPr>
          <w:noProof/>
          <w:sz w:val="20"/>
        </w:rPr>
        <w:pict w14:anchorId="2B01885E">
          <v:roundrect id="_x0000_s2091" style="position:absolute;left:0;text-align:left;margin-left:61.8pt;margin-top:22.6pt;width:353.7pt;height:27.3pt;z-index:1" arcsize="10923f" filled="f" strokecolor="#c00" strokeweight="1.25pt"/>
        </w:pict>
      </w:r>
      <w:r w:rsidR="000143DB" w:rsidRPr="000143DB">
        <w:rPr>
          <w:sz w:val="20"/>
        </w:rPr>
        <w:t>Fügen Sie im Layout für das MainWindow eine Filterzeile hinzu, die es ermöglicht, die angezeigten Zimmer anhand einer Nummernsuche bzw. anhand des Zimmertyps einzuschränken.</w:t>
      </w:r>
    </w:p>
    <w:p w14:paraId="54D313DB" w14:textId="0696257B" w:rsidR="000143DB" w:rsidRPr="000143DB" w:rsidRDefault="00DE2342" w:rsidP="000143DB">
      <w:pPr>
        <w:pStyle w:val="Text"/>
        <w:jc w:val="center"/>
      </w:pPr>
      <w:r>
        <w:rPr>
          <w:noProof/>
        </w:rPr>
        <w:pict w14:anchorId="4F864187">
          <v:shape id="_x0000_i1027" type="#_x0000_t75" style="width:357.6pt;height:142.5pt;visibility:visible;mso-wrap-style:square">
            <v:imagedata r:id="rId11" o:title=""/>
          </v:shape>
        </w:pict>
      </w:r>
    </w:p>
    <w:p w14:paraId="47D05A87" w14:textId="5F397EF2" w:rsidR="008F7526" w:rsidRDefault="0013300A" w:rsidP="008F7526">
      <w:pPr>
        <w:jc w:val="both"/>
      </w:pPr>
      <w:r>
        <w:t>Bei der Zimmernummer</w:t>
      </w:r>
      <w:r w:rsidR="000143DB">
        <w:t xml:space="preserve"> reicht </w:t>
      </w:r>
      <w:r>
        <w:t>es,</w:t>
      </w:r>
      <w:r w:rsidR="000143DB">
        <w:t xml:space="preserve"> eine </w:t>
      </w:r>
      <w:r w:rsidR="00626910">
        <w:t>oder mehrere Ziffern einzugeben, um die Anzeige der Zimmer einzuschränken.</w:t>
      </w:r>
    </w:p>
    <w:p w14:paraId="0AC73518" w14:textId="7D903CEC" w:rsidR="00626910" w:rsidRDefault="00626910" w:rsidP="008F7526">
      <w:pPr>
        <w:jc w:val="both"/>
      </w:pPr>
      <w:r w:rsidRPr="00626910">
        <w:rPr>
          <w:b/>
          <w:bCs/>
        </w:rPr>
        <w:t>Beispiel</w:t>
      </w:r>
      <w:r>
        <w:t xml:space="preserve">: Wird die </w:t>
      </w:r>
      <w:r w:rsidR="0013300A">
        <w:t>Ziffer</w:t>
      </w:r>
      <w:r>
        <w:t xml:space="preserve"> „5“ eingegeben, werden nur mehr Zimmer im 5. Stockwerk angezeigt. Erst bei Eingabe von „50“ ist </w:t>
      </w:r>
      <w:r w:rsidR="0013300A">
        <w:t xml:space="preserve">dann </w:t>
      </w:r>
      <w:r>
        <w:t>nur mehr „R-50“ gelistet.</w:t>
      </w:r>
    </w:p>
    <w:p w14:paraId="489ED6A3" w14:textId="77777777" w:rsidR="0038339A" w:rsidRDefault="00DE2342" w:rsidP="0038339A">
      <w:pPr>
        <w:jc w:val="center"/>
        <w:rPr>
          <w:noProof/>
        </w:rPr>
      </w:pPr>
      <w:r>
        <w:rPr>
          <w:noProof/>
        </w:rPr>
        <w:lastRenderedPageBreak/>
        <w:pict w14:anchorId="733F6F24">
          <v:shape id="_x0000_i1028" type="#_x0000_t75" style="width:345pt;height:270pt;visibility:visible;mso-wrap-style:square">
            <v:imagedata r:id="rId12" o:title=""/>
          </v:shape>
        </w:pict>
      </w:r>
    </w:p>
    <w:p w14:paraId="6786B811" w14:textId="3BC7F237" w:rsidR="0061195B" w:rsidRDefault="00626910" w:rsidP="0038339A">
      <w:r>
        <w:t>Die Auswahl eines speziellen Zimmertyps ist mit dem Nummerfilter kombiniert, Beispiel:</w:t>
      </w:r>
    </w:p>
    <w:p w14:paraId="01CF75EF" w14:textId="7472C943" w:rsidR="00626910" w:rsidRDefault="00DE2342" w:rsidP="00626910">
      <w:pPr>
        <w:jc w:val="center"/>
      </w:pPr>
      <w:r>
        <w:rPr>
          <w:noProof/>
        </w:rPr>
        <w:pict w14:anchorId="38A62F5C">
          <v:shape id="_x0000_i1029" type="#_x0000_t75" style="width:335.7pt;height:132.6pt;visibility:visible;mso-wrap-style:square">
            <v:imagedata r:id="rId13" o:title=""/>
          </v:shape>
        </w:pict>
      </w:r>
    </w:p>
    <w:p w14:paraId="79DB4D02" w14:textId="050E3A67" w:rsidR="00626910" w:rsidRDefault="00626910" w:rsidP="007E4663">
      <w:pPr>
        <w:pStyle w:val="berschrift3"/>
      </w:pPr>
      <w:r>
        <w:t>Button-Belegung</w:t>
      </w:r>
    </w:p>
    <w:p w14:paraId="1AD1D0CC" w14:textId="4AB6AE20" w:rsidR="009E5AC9" w:rsidRPr="00626910" w:rsidRDefault="009E5AC9" w:rsidP="00626910">
      <w:pPr>
        <w:pStyle w:val="Text"/>
      </w:pPr>
      <w:r w:rsidRPr="009E5AC9">
        <w:rPr>
          <w:sz w:val="20"/>
        </w:rPr>
        <w:t>Sobald ein Zimmer im DataGrid ausgewählt wurde, kann einer der beiden folgenden Buttons betätigt werden:</w:t>
      </w:r>
    </w:p>
    <w:p w14:paraId="43C8FEB0" w14:textId="0E044F84" w:rsidR="0061195B" w:rsidRDefault="009E5AC9" w:rsidP="00826044">
      <w:pPr>
        <w:numPr>
          <w:ilvl w:val="0"/>
          <w:numId w:val="7"/>
        </w:numPr>
        <w:jc w:val="both"/>
      </w:pPr>
      <w:r>
        <w:t xml:space="preserve">Ist das ausgewählte Zimmer frei, kann eine </w:t>
      </w:r>
      <w:r w:rsidRPr="00A569E2">
        <w:rPr>
          <w:b/>
          <w:bCs/>
        </w:rPr>
        <w:t>Anreise</w:t>
      </w:r>
      <w:r>
        <w:t xml:space="preserve"> gebucht werden</w:t>
      </w:r>
      <w:r w:rsidR="00A569E2">
        <w:t xml:space="preserve"> (Button „Anreise“ ist aktiv)</w:t>
      </w:r>
      <w:r>
        <w:t>.</w:t>
      </w:r>
    </w:p>
    <w:p w14:paraId="4E22F047" w14:textId="1B3FF9F2" w:rsidR="009E5AC9" w:rsidRDefault="009E5AC9" w:rsidP="00826044">
      <w:pPr>
        <w:numPr>
          <w:ilvl w:val="0"/>
          <w:numId w:val="7"/>
        </w:numPr>
        <w:jc w:val="both"/>
      </w:pPr>
      <w:r>
        <w:t xml:space="preserve">Ist das ausgewählte Zimmer belegt, kann eine </w:t>
      </w:r>
      <w:r w:rsidRPr="00A569E2">
        <w:rPr>
          <w:b/>
          <w:bCs/>
        </w:rPr>
        <w:t>Abreise</w:t>
      </w:r>
      <w:r>
        <w:t xml:space="preserve"> gebucht werden</w:t>
      </w:r>
      <w:r w:rsidR="00A569E2">
        <w:t xml:space="preserve"> (Button „Abreise“ ist aktiv)</w:t>
      </w:r>
      <w:r>
        <w:t>.</w:t>
      </w:r>
    </w:p>
    <w:p w14:paraId="5F6F15E4" w14:textId="1D7647BC" w:rsidR="009E5AC9" w:rsidRDefault="00573D88" w:rsidP="00A569E2">
      <w:pPr>
        <w:jc w:val="center"/>
      </w:pPr>
      <w:r>
        <w:rPr>
          <w:noProof/>
        </w:rPr>
        <w:pict w14:anchorId="2B01885E">
          <v:roundrect id="_x0000_s2093" style="position:absolute;left:0;text-align:left;margin-left:66.6pt;margin-top:158.5pt;width:353.7pt;height:27.3pt;z-index:2" arcsize="10923f" filled="f" strokecolor="#c00" strokeweight="1.25pt"/>
        </w:pict>
      </w:r>
      <w:r w:rsidR="00DE2342">
        <w:rPr>
          <w:noProof/>
        </w:rPr>
        <w:pict w14:anchorId="0C28FE65">
          <v:shape id="_x0000_i1030" type="#_x0000_t75" style="width:349.2pt;height:184.8pt;visibility:visible;mso-wrap-style:square">
            <v:imagedata r:id="rId14" o:title=""/>
          </v:shape>
        </w:pict>
      </w:r>
    </w:p>
    <w:p w14:paraId="3016AF79" w14:textId="4FA2458A" w:rsidR="009C5D1B" w:rsidRDefault="0010423C" w:rsidP="007E4663">
      <w:pPr>
        <w:pStyle w:val="berschrift3"/>
      </w:pPr>
      <w:r w:rsidRPr="007E4663">
        <w:lastRenderedPageBreak/>
        <w:t>CheckoutBookingWindow</w:t>
      </w:r>
      <w:r>
        <w:t xml:space="preserve">: </w:t>
      </w:r>
      <w:r w:rsidR="009C5D1B">
        <w:t>Abreise Buchen</w:t>
      </w:r>
    </w:p>
    <w:p w14:paraId="274DE085" w14:textId="53B32909" w:rsidR="009C5D1B" w:rsidRPr="0010423C" w:rsidRDefault="0010423C" w:rsidP="009C5D1B">
      <w:pPr>
        <w:pStyle w:val="Text"/>
        <w:rPr>
          <w:sz w:val="20"/>
        </w:rPr>
      </w:pPr>
      <w:r>
        <w:rPr>
          <w:sz w:val="20"/>
        </w:rPr>
        <w:t>Soll</w:t>
      </w:r>
      <w:r w:rsidR="009C5D1B" w:rsidRPr="0010423C">
        <w:rPr>
          <w:sz w:val="20"/>
        </w:rPr>
        <w:t xml:space="preserve"> nun wie im Beispiel oben die Abreise für das </w:t>
      </w:r>
      <w:r w:rsidR="00023096">
        <w:rPr>
          <w:sz w:val="20"/>
        </w:rPr>
        <w:t xml:space="preserve">derzeit </w:t>
      </w:r>
      <w:r w:rsidR="009C5D1B" w:rsidRPr="0010423C">
        <w:rPr>
          <w:sz w:val="20"/>
        </w:rPr>
        <w:t>belegte Zimmer R-58 gebucht</w:t>
      </w:r>
      <w:r>
        <w:rPr>
          <w:sz w:val="20"/>
        </w:rPr>
        <w:t xml:space="preserve"> werden</w:t>
      </w:r>
      <w:r w:rsidR="009C5D1B" w:rsidRPr="0010423C">
        <w:rPr>
          <w:sz w:val="20"/>
        </w:rPr>
        <w:t xml:space="preserve">, so werden </w:t>
      </w:r>
      <w:r>
        <w:rPr>
          <w:sz w:val="20"/>
        </w:rPr>
        <w:t xml:space="preserve">zuvor </w:t>
      </w:r>
      <w:r w:rsidR="009C5D1B" w:rsidRPr="0010423C">
        <w:rPr>
          <w:sz w:val="20"/>
        </w:rPr>
        <w:t>die Einzelheiten der Buchung</w:t>
      </w:r>
      <w:r w:rsidRPr="0010423C">
        <w:rPr>
          <w:sz w:val="20"/>
        </w:rPr>
        <w:t xml:space="preserve"> in folgendem Dialog dargestellt:</w:t>
      </w:r>
    </w:p>
    <w:p w14:paraId="0B5B9BD1" w14:textId="14810661" w:rsidR="0010423C" w:rsidRDefault="0010423C" w:rsidP="009C5D1B">
      <w:pPr>
        <w:pStyle w:val="Text"/>
      </w:pPr>
    </w:p>
    <w:p w14:paraId="348CE115" w14:textId="3FE4DC20" w:rsidR="0010423C" w:rsidRPr="009C5D1B" w:rsidRDefault="00573D88" w:rsidP="0010423C">
      <w:pPr>
        <w:pStyle w:val="Text"/>
        <w:jc w:val="center"/>
      </w:pPr>
      <w:r>
        <w:rPr>
          <w:noProof/>
        </w:rPr>
        <w:pict w14:anchorId="2B01885E">
          <v:roundrect id="_x0000_s2095" style="position:absolute;left:0;text-align:left;margin-left:166.2pt;margin-top:111.45pt;width:112.8pt;height:22.5pt;z-index:4" arcsize="10923f" filled="f" strokecolor="#c00" strokeweight="1.25pt"/>
        </w:pict>
      </w:r>
      <w:r>
        <w:rPr>
          <w:noProof/>
        </w:rPr>
        <w:pict w14:anchorId="430F4A40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2094" type="#_x0000_t62" style="position:absolute;left:0;text-align:left;margin-left:291.6pt;margin-top:92.25pt;width:51pt;height:29.4pt;z-index:3" adj="-5379,20057" strokecolor="#c00">
            <v:textbox>
              <w:txbxContent>
                <w:p w14:paraId="58085FB9" w14:textId="428E69A8" w:rsidR="00023096" w:rsidRPr="00023096" w:rsidRDefault="00023096">
                  <w:pPr>
                    <w:rPr>
                      <w:color w:val="C00000"/>
                      <w:lang w:val="de-AT"/>
                    </w:rPr>
                  </w:pPr>
                  <w:r w:rsidRPr="00023096">
                    <w:rPr>
                      <w:color w:val="C00000"/>
                      <w:lang w:val="de-AT"/>
                    </w:rPr>
                    <w:t>Heute!</w:t>
                  </w:r>
                </w:p>
              </w:txbxContent>
            </v:textbox>
            <o:callout v:ext="edit" minusy="t"/>
          </v:shape>
        </w:pict>
      </w:r>
      <w:r w:rsidR="00DE2342">
        <w:rPr>
          <w:noProof/>
        </w:rPr>
        <w:pict w14:anchorId="69E79E6D">
          <v:shape id="_x0000_i1031" type="#_x0000_t75" style="width:363pt;height:180.6pt;visibility:visible;mso-wrap-style:square">
            <v:imagedata r:id="rId15" o:title=""/>
          </v:shape>
        </w:pict>
      </w:r>
    </w:p>
    <w:p w14:paraId="78FA5428" w14:textId="08F4A509" w:rsidR="00C24B9C" w:rsidRDefault="00C24B9C" w:rsidP="0010423C">
      <w:pPr>
        <w:ind w:left="360"/>
        <w:jc w:val="both"/>
      </w:pPr>
      <w:r>
        <w:t>Das Abreisedatum ist auf das heutige Datum voreingestellt, kann aber auf ein beliebiges Datum (</w:t>
      </w:r>
      <w:r w:rsidRPr="007E4663">
        <w:rPr>
          <w:b/>
          <w:bCs/>
        </w:rPr>
        <w:t>frühestens jedoch ein</w:t>
      </w:r>
      <w:r w:rsidR="0013300A" w:rsidRPr="007E4663">
        <w:rPr>
          <w:b/>
          <w:bCs/>
        </w:rPr>
        <w:t>en</w:t>
      </w:r>
      <w:r w:rsidRPr="007E4663">
        <w:rPr>
          <w:b/>
          <w:bCs/>
        </w:rPr>
        <w:t xml:space="preserve"> Tag nach Ankunftsdatum</w:t>
      </w:r>
      <w:r>
        <w:t>) verändert werden. Dabei wird sofort die entsprechende Anzahl von Übernachtungen als Aufenthaltsdauer angezeigt.</w:t>
      </w:r>
    </w:p>
    <w:p w14:paraId="2B6FDEF4" w14:textId="0082AAB6" w:rsidR="00AA5E07" w:rsidRDefault="0010423C" w:rsidP="0010423C">
      <w:pPr>
        <w:ind w:left="360"/>
        <w:jc w:val="both"/>
      </w:pPr>
      <w:r>
        <w:t xml:space="preserve">Erst beim Betätigen des Buttons „Abreise speichern“ wird das </w:t>
      </w:r>
      <w:r w:rsidR="00C24B9C">
        <w:t>eingestellte</w:t>
      </w:r>
      <w:r>
        <w:t xml:space="preserve"> Abreisedatum zur Buchung in die Datenbank gespeichert und somit </w:t>
      </w:r>
      <w:r w:rsidR="00C24B9C">
        <w:t>die Verfügbarkeit des Zimmers geändert.</w:t>
      </w:r>
    </w:p>
    <w:p w14:paraId="39A7BB37" w14:textId="0D4F4093" w:rsidR="0010423C" w:rsidRPr="0010423C" w:rsidRDefault="0010423C" w:rsidP="0010423C">
      <w:pPr>
        <w:ind w:left="360"/>
        <w:jc w:val="both"/>
        <w:rPr>
          <w:b/>
          <w:bCs/>
        </w:rPr>
      </w:pPr>
      <w:r w:rsidRPr="0010423C">
        <w:rPr>
          <w:b/>
          <w:bCs/>
        </w:rPr>
        <w:t>Hinweise:</w:t>
      </w:r>
    </w:p>
    <w:p w14:paraId="72879068" w14:textId="346CFAE1" w:rsidR="0010423C" w:rsidRDefault="0010423C" w:rsidP="00826044">
      <w:pPr>
        <w:numPr>
          <w:ilvl w:val="0"/>
          <w:numId w:val="11"/>
        </w:numPr>
        <w:jc w:val="both"/>
      </w:pPr>
      <w:r>
        <w:t>Die Aufenthaltsdauer wird nur zur Darstellung berechnet und nicht in die DB gespeichert.</w:t>
      </w:r>
    </w:p>
    <w:p w14:paraId="53E15B69" w14:textId="6D1F3173" w:rsidR="0010423C" w:rsidRDefault="0010423C" w:rsidP="00826044">
      <w:pPr>
        <w:numPr>
          <w:ilvl w:val="0"/>
          <w:numId w:val="11"/>
        </w:numPr>
        <w:jc w:val="both"/>
      </w:pPr>
      <w:r>
        <w:t xml:space="preserve">Achten Sie darauf, dass das MainWindow nach Schließen des </w:t>
      </w:r>
      <w:r w:rsidR="00A3764B">
        <w:t xml:space="preserve">modalen </w:t>
      </w:r>
      <w:r>
        <w:t>Chec</w:t>
      </w:r>
      <w:r w:rsidR="00A3764B">
        <w:t>k</w:t>
      </w:r>
      <w:r>
        <w:t>out-Dialogs aktualisiert wird!</w:t>
      </w:r>
      <w:r w:rsidR="00C24B9C">
        <w:t xml:space="preserve"> Beispiel:</w:t>
      </w:r>
    </w:p>
    <w:p w14:paraId="6B293C30" w14:textId="288B32E6" w:rsidR="00C24B9C" w:rsidRDefault="00573D88" w:rsidP="00C24B9C">
      <w:pPr>
        <w:jc w:val="center"/>
      </w:pPr>
      <w:r>
        <w:rPr>
          <w:noProof/>
        </w:rPr>
        <w:pict w14:anchorId="2B01885E">
          <v:roundrect id="_x0000_s2097" style="position:absolute;left:0;text-align:left;margin-left:204pt;margin-top:10pt;width:205.8pt;height:27.3pt;z-index:5" arcsize="10923f" filled="f" strokecolor="#c00" strokeweight="1.25pt"/>
        </w:pict>
      </w:r>
      <w:r w:rsidR="00DE2342">
        <w:rPr>
          <w:noProof/>
        </w:rPr>
        <w:pict w14:anchorId="3D6E5CE1">
          <v:shape id="_x0000_i1032" type="#_x0000_t75" style="width:372pt;height:36pt;visibility:visible;mso-wrap-style:square">
            <v:imagedata r:id="rId16" o:title=""/>
          </v:shape>
        </w:pict>
      </w:r>
    </w:p>
    <w:p w14:paraId="1D2D01BB" w14:textId="044F5163" w:rsidR="00461A20" w:rsidRDefault="007E4663" w:rsidP="007E4663">
      <w:pPr>
        <w:pStyle w:val="berschrift3"/>
      </w:pPr>
      <w:r>
        <w:t>Anreise Buchen</w:t>
      </w:r>
    </w:p>
    <w:p w14:paraId="71F1EC06" w14:textId="7E323BB2" w:rsidR="007E4663" w:rsidRDefault="007E4663" w:rsidP="007E4663">
      <w:pPr>
        <w:pStyle w:val="Text"/>
        <w:rPr>
          <w:sz w:val="20"/>
        </w:rPr>
      </w:pPr>
      <w:r w:rsidRPr="007E4663">
        <w:rPr>
          <w:sz w:val="20"/>
        </w:rPr>
        <w:t xml:space="preserve">Das </w:t>
      </w:r>
      <w:r>
        <w:rPr>
          <w:sz w:val="20"/>
        </w:rPr>
        <w:t>Implementieren des Dialogs zum Erfassen einer neuen Zimmerbuchung (Auswahl Gast und Speichern des aktuellen Tags als Buchungs-Beginn) ist Spezialist:innen vorbehalten.</w:t>
      </w:r>
    </w:p>
    <w:p w14:paraId="6829271A" w14:textId="77777777" w:rsidR="007E4663" w:rsidRDefault="007E4663" w:rsidP="007E4663">
      <w:pPr>
        <w:pStyle w:val="Text"/>
        <w:rPr>
          <w:sz w:val="20"/>
        </w:rPr>
      </w:pPr>
    </w:p>
    <w:p w14:paraId="42F86667" w14:textId="4B0A4FFB" w:rsidR="007E4663" w:rsidRPr="007E4663" w:rsidRDefault="00DE2342" w:rsidP="007E4663">
      <w:pPr>
        <w:pStyle w:val="Text"/>
        <w:rPr>
          <w:sz w:val="20"/>
        </w:rPr>
      </w:pPr>
      <w:r>
        <w:rPr>
          <w:sz w:val="20"/>
        </w:rPr>
        <w:t>Stattdessen</w:t>
      </w:r>
      <w:r w:rsidR="007E4663">
        <w:rPr>
          <w:sz w:val="20"/>
        </w:rPr>
        <w:t xml:space="preserve"> ist eine MessageBox mit folgende</w:t>
      </w:r>
      <w:r>
        <w:rPr>
          <w:sz w:val="20"/>
        </w:rPr>
        <w:t>m</w:t>
      </w:r>
      <w:r w:rsidR="007E4663">
        <w:rPr>
          <w:sz w:val="20"/>
        </w:rPr>
        <w:t xml:space="preserve"> Inhalt anzuzeigen:</w:t>
      </w:r>
    </w:p>
    <w:p w14:paraId="2CB90389" w14:textId="50C9741D" w:rsidR="007E4663" w:rsidRDefault="007E4663" w:rsidP="007E4663">
      <w:pPr>
        <w:pStyle w:val="Text"/>
      </w:pPr>
    </w:p>
    <w:p w14:paraId="5B78521A" w14:textId="0F6159E3" w:rsidR="007E4663" w:rsidRDefault="00573D88" w:rsidP="007E4663">
      <w:pPr>
        <w:pStyle w:val="Text"/>
        <w:jc w:val="center"/>
        <w:rPr>
          <w:noProof/>
        </w:rPr>
      </w:pPr>
      <w:r>
        <w:rPr>
          <w:noProof/>
        </w:rPr>
        <w:pict w14:anchorId="2E9B90D6">
          <v:shape id="_x0000_i1033" type="#_x0000_t75" style="width:249.6pt;height:112.5pt;visibility:visible;mso-wrap-style:square">
            <v:imagedata r:id="rId17" o:title=""/>
          </v:shape>
        </w:pict>
      </w:r>
    </w:p>
    <w:p w14:paraId="24C20DEB" w14:textId="439CA98B" w:rsidR="0038339A" w:rsidRDefault="0038339A" w:rsidP="007E4663">
      <w:pPr>
        <w:pStyle w:val="Text"/>
        <w:jc w:val="center"/>
        <w:rPr>
          <w:noProof/>
        </w:rPr>
      </w:pPr>
    </w:p>
    <w:p w14:paraId="6C2103AC" w14:textId="77777777" w:rsidR="0038339A" w:rsidRDefault="0038339A" w:rsidP="007E4663">
      <w:pPr>
        <w:pStyle w:val="Text"/>
        <w:jc w:val="center"/>
        <w:rPr>
          <w:noProof/>
        </w:rPr>
      </w:pPr>
    </w:p>
    <w:p w14:paraId="7F5C11DE" w14:textId="0A265EF9" w:rsidR="0038339A" w:rsidRDefault="0038339A" w:rsidP="007E4663">
      <w:pPr>
        <w:pStyle w:val="Text"/>
        <w:jc w:val="center"/>
        <w:rPr>
          <w:noProof/>
        </w:rPr>
      </w:pPr>
    </w:p>
    <w:p w14:paraId="7D162A87" w14:textId="240FDB6B" w:rsidR="0038339A" w:rsidRPr="0038339A" w:rsidRDefault="0038339A" w:rsidP="007E4663">
      <w:pPr>
        <w:pStyle w:val="Text"/>
        <w:jc w:val="center"/>
        <w:rPr>
          <w:b/>
          <w:bCs/>
          <w:sz w:val="32"/>
          <w:szCs w:val="32"/>
        </w:rPr>
      </w:pPr>
      <w:r w:rsidRPr="0038339A">
        <w:rPr>
          <w:b/>
          <w:bCs/>
          <w:noProof/>
          <w:sz w:val="32"/>
          <w:szCs w:val="32"/>
        </w:rPr>
        <w:t>Viel Erfolg!</w:t>
      </w:r>
    </w:p>
    <w:sectPr w:rsidR="0038339A" w:rsidRPr="0038339A" w:rsidSect="008F7526">
      <w:headerReference w:type="even" r:id="rId18"/>
      <w:headerReference w:type="default" r:id="rId19"/>
      <w:pgSz w:w="11906" w:h="16838" w:code="9"/>
      <w:pgMar w:top="1191" w:right="1134" w:bottom="1134" w:left="1134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2681C" w14:textId="77777777" w:rsidR="00573D88" w:rsidRDefault="00573D88">
      <w:r>
        <w:separator/>
      </w:r>
    </w:p>
    <w:p w14:paraId="04E0D7FC" w14:textId="77777777" w:rsidR="00573D88" w:rsidRDefault="00573D88"/>
  </w:endnote>
  <w:endnote w:type="continuationSeparator" w:id="0">
    <w:p w14:paraId="38B2266F" w14:textId="77777777" w:rsidR="00573D88" w:rsidRDefault="00573D88">
      <w:r>
        <w:continuationSeparator/>
      </w:r>
    </w:p>
    <w:p w14:paraId="25795268" w14:textId="77777777" w:rsidR="00573D88" w:rsidRDefault="00573D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Outlook"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36F74" w14:textId="77777777" w:rsidR="00573D88" w:rsidRDefault="00573D88">
      <w:r>
        <w:separator/>
      </w:r>
    </w:p>
    <w:p w14:paraId="75D79B1D" w14:textId="77777777" w:rsidR="00573D88" w:rsidRDefault="00573D88"/>
  </w:footnote>
  <w:footnote w:type="continuationSeparator" w:id="0">
    <w:p w14:paraId="5D77213C" w14:textId="77777777" w:rsidR="00573D88" w:rsidRDefault="00573D88">
      <w:r>
        <w:continuationSeparator/>
      </w:r>
    </w:p>
    <w:p w14:paraId="3E42DF6D" w14:textId="77777777" w:rsidR="00573D88" w:rsidRDefault="00573D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20C31" w14:textId="77777777" w:rsidR="00374A19" w:rsidRDefault="00374A19" w:rsidP="00FC6604">
    <w:pPr>
      <w:framePr w:w="528" w:wrap="around" w:vAnchor="text" w:hAnchor="page" w:x="10162" w:y="-18"/>
      <w:jc w:val="right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4</w:t>
    </w:r>
    <w:r>
      <w:fldChar w:fldCharType="end"/>
    </w:r>
  </w:p>
  <w:p w14:paraId="46C96559" w14:textId="000CF2A5" w:rsidR="00374A19" w:rsidRPr="00423894" w:rsidRDefault="00CF2A8B" w:rsidP="00FC6604">
    <w:pPr>
      <w:rPr>
        <w:b/>
        <w:bCs/>
      </w:rPr>
    </w:pPr>
    <w:r w:rsidRPr="00423894">
      <w:rPr>
        <w:b/>
        <w:bCs/>
      </w:rPr>
      <w:t xml:space="preserve">Wpf: </w:t>
    </w:r>
    <w:r w:rsidR="00E56A69">
      <w:rPr>
        <w:b/>
        <w:bCs/>
      </w:rPr>
      <w:t>Hotelrezeption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FF905" w14:textId="77777777" w:rsidR="00374A19" w:rsidRDefault="00374A19" w:rsidP="00FC6604">
    <w:pPr>
      <w:framePr w:w="528" w:wrap="around" w:vAnchor="text" w:hAnchor="page" w:x="10162" w:y="1"/>
      <w:jc w:val="right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0BA69D4F" w14:textId="7830417B" w:rsidR="00CF2A8B" w:rsidRPr="00CF2A8B" w:rsidRDefault="00CF2A8B" w:rsidP="00FC6604">
    <w:pPr>
      <w:rPr>
        <w:b/>
        <w:bCs/>
      </w:rPr>
    </w:pPr>
    <w:r w:rsidRPr="00CF2A8B">
      <w:rPr>
        <w:b/>
        <w:bCs/>
      </w:rPr>
      <w:t xml:space="preserve">WPF: </w:t>
    </w:r>
    <w:r w:rsidR="008F7526">
      <w:rPr>
        <w:b/>
        <w:bCs/>
      </w:rPr>
      <w:t>Hotelrezeption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D75E8"/>
    <w:multiLevelType w:val="hybridMultilevel"/>
    <w:tmpl w:val="0A20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65398"/>
    <w:multiLevelType w:val="multilevel"/>
    <w:tmpl w:val="1D8E5594"/>
    <w:lvl w:ilvl="0">
      <w:start w:val="1"/>
      <w:numFmt w:val="decimal"/>
      <w:pStyle w:val="Aufgabentitel"/>
      <w:suff w:val="space"/>
      <w:lvlText w:val="Aufgabe 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berschrift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none"/>
      <w:pStyle w:val="berschrift3"/>
      <w:suff w:val="nothing"/>
      <w:lvlText w:val=""/>
      <w:lvlJc w:val="left"/>
      <w:pPr>
        <w:ind w:left="36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360" w:firstLine="0"/>
      </w:pPr>
      <w:rPr>
        <w:rFonts w:hint="default"/>
      </w:rPr>
    </w:lvl>
    <w:lvl w:ilvl="4">
      <w:start w:val="1"/>
      <w:numFmt w:val="none"/>
      <w:pStyle w:val="berschrift5"/>
      <w:suff w:val="nothing"/>
      <w:lvlText w:val=""/>
      <w:lvlJc w:val="left"/>
      <w:pPr>
        <w:ind w:left="360" w:firstLine="0"/>
      </w:pPr>
      <w:rPr>
        <w:rFonts w:hint="default"/>
      </w:rPr>
    </w:lvl>
    <w:lvl w:ilvl="5">
      <w:start w:val="1"/>
      <w:numFmt w:val="none"/>
      <w:pStyle w:val="berschrift6"/>
      <w:suff w:val="nothing"/>
      <w:lvlText w:val=""/>
      <w:lvlJc w:val="left"/>
      <w:pPr>
        <w:ind w:left="360" w:firstLine="0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360" w:firstLine="0"/>
      </w:pPr>
      <w:rPr>
        <w:rFonts w:hint="default"/>
      </w:rPr>
    </w:lvl>
    <w:lvl w:ilvl="7">
      <w:start w:val="1"/>
      <w:numFmt w:val="none"/>
      <w:pStyle w:val="berschrift8"/>
      <w:suff w:val="nothing"/>
      <w:lvlText w:val=""/>
      <w:lvlJc w:val="left"/>
      <w:pPr>
        <w:ind w:left="360" w:firstLine="0"/>
      </w:pPr>
      <w:rPr>
        <w:rFonts w:hint="default"/>
      </w:rPr>
    </w:lvl>
    <w:lvl w:ilvl="8">
      <w:start w:val="1"/>
      <w:numFmt w:val="none"/>
      <w:pStyle w:val="berschrift9"/>
      <w:suff w:val="nothing"/>
      <w:lvlText w:val=""/>
      <w:lvlJc w:val="left"/>
      <w:pPr>
        <w:ind w:left="360" w:firstLine="0"/>
      </w:pPr>
      <w:rPr>
        <w:rFonts w:hint="default"/>
      </w:rPr>
    </w:lvl>
  </w:abstractNum>
  <w:abstractNum w:abstractNumId="2" w15:restartNumberingAfterBreak="0">
    <w:nsid w:val="4ECC3DD9"/>
    <w:multiLevelType w:val="hybridMultilevel"/>
    <w:tmpl w:val="EBF80A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B207E"/>
    <w:multiLevelType w:val="hybridMultilevel"/>
    <w:tmpl w:val="82B62522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43191E"/>
    <w:multiLevelType w:val="multilevel"/>
    <w:tmpl w:val="8C8E99CC"/>
    <w:lvl w:ilvl="0">
      <w:start w:val="1"/>
      <w:numFmt w:val="bullet"/>
      <w:pStyle w:val="Motivation"/>
      <w:lvlText w:val=""/>
      <w:lvlJc w:val="left"/>
      <w:pPr>
        <w:tabs>
          <w:tab w:val="num" w:pos="360"/>
        </w:tabs>
        <w:ind w:left="360" w:hanging="360"/>
      </w:pPr>
      <w:rPr>
        <w:rFonts w:ascii="MS Outlook" w:hAnsi="MS Outlook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21F0958"/>
    <w:multiLevelType w:val="hybridMultilevel"/>
    <w:tmpl w:val="528674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67638"/>
    <w:multiLevelType w:val="hybridMultilevel"/>
    <w:tmpl w:val="37C4D5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D4BBA"/>
    <w:multiLevelType w:val="hybridMultilevel"/>
    <w:tmpl w:val="D20244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4474A"/>
    <w:multiLevelType w:val="multilevel"/>
    <w:tmpl w:val="39EA49EA"/>
    <w:lvl w:ilvl="0">
      <w:start w:val="1"/>
      <w:numFmt w:val="bullet"/>
      <w:pStyle w:val="Frage"/>
      <w:lvlText w:val="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6793EC9"/>
    <w:multiLevelType w:val="hybridMultilevel"/>
    <w:tmpl w:val="D6F4D2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B26AD"/>
    <w:multiLevelType w:val="multilevel"/>
    <w:tmpl w:val="EB56FEA0"/>
    <w:lvl w:ilvl="0">
      <w:start w:val="1"/>
      <w:numFmt w:val="bullet"/>
      <w:pStyle w:val="Hinweis"/>
      <w:lvlText w:val="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F76397A"/>
    <w:multiLevelType w:val="hybridMultilevel"/>
    <w:tmpl w:val="9440EE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11"/>
  </w:num>
  <w:num w:numId="10">
    <w:abstractNumId w:val="9"/>
  </w:num>
  <w:num w:numId="11">
    <w:abstractNumId w:val="3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99">
      <o:colormru v:ext="edit" colors="#fffff0,#c0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0E02"/>
    <w:rsid w:val="000143DB"/>
    <w:rsid w:val="00023096"/>
    <w:rsid w:val="00026472"/>
    <w:rsid w:val="0002655B"/>
    <w:rsid w:val="00035226"/>
    <w:rsid w:val="00046A9F"/>
    <w:rsid w:val="0004798C"/>
    <w:rsid w:val="00047BEB"/>
    <w:rsid w:val="000563EF"/>
    <w:rsid w:val="00056FD9"/>
    <w:rsid w:val="00063666"/>
    <w:rsid w:val="000703FA"/>
    <w:rsid w:val="000718FB"/>
    <w:rsid w:val="000730F1"/>
    <w:rsid w:val="000735F7"/>
    <w:rsid w:val="000738BC"/>
    <w:rsid w:val="000762E0"/>
    <w:rsid w:val="00077816"/>
    <w:rsid w:val="00085B19"/>
    <w:rsid w:val="0009296B"/>
    <w:rsid w:val="000A2560"/>
    <w:rsid w:val="000C1334"/>
    <w:rsid w:val="000C5C57"/>
    <w:rsid w:val="000D36AF"/>
    <w:rsid w:val="000E1667"/>
    <w:rsid w:val="000E5350"/>
    <w:rsid w:val="000F03C6"/>
    <w:rsid w:val="000F1403"/>
    <w:rsid w:val="000F295F"/>
    <w:rsid w:val="000F41E6"/>
    <w:rsid w:val="000F55B8"/>
    <w:rsid w:val="000F655A"/>
    <w:rsid w:val="0010423C"/>
    <w:rsid w:val="00104AF4"/>
    <w:rsid w:val="00105E3C"/>
    <w:rsid w:val="00117BD2"/>
    <w:rsid w:val="0012491F"/>
    <w:rsid w:val="00126175"/>
    <w:rsid w:val="00130B33"/>
    <w:rsid w:val="0013300A"/>
    <w:rsid w:val="001340D7"/>
    <w:rsid w:val="0013620E"/>
    <w:rsid w:val="001416CF"/>
    <w:rsid w:val="0014219A"/>
    <w:rsid w:val="001476FA"/>
    <w:rsid w:val="00150028"/>
    <w:rsid w:val="001517BD"/>
    <w:rsid w:val="0015584D"/>
    <w:rsid w:val="001560D4"/>
    <w:rsid w:val="0016305A"/>
    <w:rsid w:val="0018284D"/>
    <w:rsid w:val="001866F7"/>
    <w:rsid w:val="001915BE"/>
    <w:rsid w:val="001A1EF1"/>
    <w:rsid w:val="001A1FB2"/>
    <w:rsid w:val="001A286F"/>
    <w:rsid w:val="001A75F0"/>
    <w:rsid w:val="001B17B0"/>
    <w:rsid w:val="001B4DBF"/>
    <w:rsid w:val="001C0AF3"/>
    <w:rsid w:val="001C17B1"/>
    <w:rsid w:val="001E5EE9"/>
    <w:rsid w:val="001E6E49"/>
    <w:rsid w:val="001F0820"/>
    <w:rsid w:val="001F56B7"/>
    <w:rsid w:val="00200800"/>
    <w:rsid w:val="002009AA"/>
    <w:rsid w:val="002031B7"/>
    <w:rsid w:val="002057D4"/>
    <w:rsid w:val="002111F3"/>
    <w:rsid w:val="0022278A"/>
    <w:rsid w:val="00225142"/>
    <w:rsid w:val="00225EF9"/>
    <w:rsid w:val="002264AD"/>
    <w:rsid w:val="00227970"/>
    <w:rsid w:val="002322DF"/>
    <w:rsid w:val="00232FBE"/>
    <w:rsid w:val="002360AF"/>
    <w:rsid w:val="00237E66"/>
    <w:rsid w:val="00240A03"/>
    <w:rsid w:val="00242EA8"/>
    <w:rsid w:val="002512EB"/>
    <w:rsid w:val="00257C4C"/>
    <w:rsid w:val="00260DBA"/>
    <w:rsid w:val="00266462"/>
    <w:rsid w:val="00275394"/>
    <w:rsid w:val="00281515"/>
    <w:rsid w:val="00282802"/>
    <w:rsid w:val="00282BFB"/>
    <w:rsid w:val="002842F8"/>
    <w:rsid w:val="00285A65"/>
    <w:rsid w:val="00292B3E"/>
    <w:rsid w:val="00293879"/>
    <w:rsid w:val="00296ACB"/>
    <w:rsid w:val="002A1C82"/>
    <w:rsid w:val="002A3104"/>
    <w:rsid w:val="002A74E7"/>
    <w:rsid w:val="002A7B62"/>
    <w:rsid w:val="002A7CBA"/>
    <w:rsid w:val="002B117F"/>
    <w:rsid w:val="002B62BB"/>
    <w:rsid w:val="002C7E29"/>
    <w:rsid w:val="002D5896"/>
    <w:rsid w:val="002E523E"/>
    <w:rsid w:val="002F3F73"/>
    <w:rsid w:val="002F64BE"/>
    <w:rsid w:val="00301B99"/>
    <w:rsid w:val="0030235E"/>
    <w:rsid w:val="003040D6"/>
    <w:rsid w:val="00304A34"/>
    <w:rsid w:val="003153D4"/>
    <w:rsid w:val="00321383"/>
    <w:rsid w:val="00322FD8"/>
    <w:rsid w:val="003277A5"/>
    <w:rsid w:val="00330E70"/>
    <w:rsid w:val="00340484"/>
    <w:rsid w:val="00340B31"/>
    <w:rsid w:val="0035043C"/>
    <w:rsid w:val="00352D22"/>
    <w:rsid w:val="00357DC0"/>
    <w:rsid w:val="00374A19"/>
    <w:rsid w:val="00380B4D"/>
    <w:rsid w:val="0038339A"/>
    <w:rsid w:val="00396569"/>
    <w:rsid w:val="003A45B1"/>
    <w:rsid w:val="003A4C3C"/>
    <w:rsid w:val="003A597A"/>
    <w:rsid w:val="003B2047"/>
    <w:rsid w:val="003B605F"/>
    <w:rsid w:val="003C1430"/>
    <w:rsid w:val="003C783C"/>
    <w:rsid w:val="003D0B07"/>
    <w:rsid w:val="003D108D"/>
    <w:rsid w:val="003D335B"/>
    <w:rsid w:val="003D6226"/>
    <w:rsid w:val="003E2004"/>
    <w:rsid w:val="003F4740"/>
    <w:rsid w:val="0040469E"/>
    <w:rsid w:val="00405F04"/>
    <w:rsid w:val="00407027"/>
    <w:rsid w:val="00407AC0"/>
    <w:rsid w:val="00411F60"/>
    <w:rsid w:val="00412676"/>
    <w:rsid w:val="004129CF"/>
    <w:rsid w:val="00417049"/>
    <w:rsid w:val="00423894"/>
    <w:rsid w:val="004244AE"/>
    <w:rsid w:val="00426875"/>
    <w:rsid w:val="0043413C"/>
    <w:rsid w:val="0045517B"/>
    <w:rsid w:val="00457465"/>
    <w:rsid w:val="00461A20"/>
    <w:rsid w:val="004627A4"/>
    <w:rsid w:val="00465DDD"/>
    <w:rsid w:val="00465F3D"/>
    <w:rsid w:val="004770AD"/>
    <w:rsid w:val="0049065A"/>
    <w:rsid w:val="0049630E"/>
    <w:rsid w:val="004966D7"/>
    <w:rsid w:val="004A776F"/>
    <w:rsid w:val="004B0C73"/>
    <w:rsid w:val="004B5A9A"/>
    <w:rsid w:val="004C3481"/>
    <w:rsid w:val="004C3E55"/>
    <w:rsid w:val="004C6E3D"/>
    <w:rsid w:val="004E2123"/>
    <w:rsid w:val="004F1DF4"/>
    <w:rsid w:val="004F25D5"/>
    <w:rsid w:val="00502E7D"/>
    <w:rsid w:val="00503EA0"/>
    <w:rsid w:val="005160AF"/>
    <w:rsid w:val="00520BEC"/>
    <w:rsid w:val="00537127"/>
    <w:rsid w:val="00541FD1"/>
    <w:rsid w:val="0054484E"/>
    <w:rsid w:val="00546421"/>
    <w:rsid w:val="005474C4"/>
    <w:rsid w:val="00557965"/>
    <w:rsid w:val="005640E4"/>
    <w:rsid w:val="0057035C"/>
    <w:rsid w:val="00570455"/>
    <w:rsid w:val="00573D88"/>
    <w:rsid w:val="005741B7"/>
    <w:rsid w:val="00581101"/>
    <w:rsid w:val="0058130F"/>
    <w:rsid w:val="00587E45"/>
    <w:rsid w:val="00597103"/>
    <w:rsid w:val="005A34B0"/>
    <w:rsid w:val="005A6510"/>
    <w:rsid w:val="005B7BF1"/>
    <w:rsid w:val="005C7703"/>
    <w:rsid w:val="005D25BA"/>
    <w:rsid w:val="005D26E6"/>
    <w:rsid w:val="005D2A48"/>
    <w:rsid w:val="005D5FC1"/>
    <w:rsid w:val="005D6824"/>
    <w:rsid w:val="005D6BC9"/>
    <w:rsid w:val="005E079C"/>
    <w:rsid w:val="005E273E"/>
    <w:rsid w:val="005E5C55"/>
    <w:rsid w:val="005E63A9"/>
    <w:rsid w:val="005F0214"/>
    <w:rsid w:val="005F0E02"/>
    <w:rsid w:val="0060211D"/>
    <w:rsid w:val="0060251D"/>
    <w:rsid w:val="0061195B"/>
    <w:rsid w:val="00616BFD"/>
    <w:rsid w:val="006228F3"/>
    <w:rsid w:val="00626910"/>
    <w:rsid w:val="00626E34"/>
    <w:rsid w:val="00642EA8"/>
    <w:rsid w:val="006448DC"/>
    <w:rsid w:val="00653161"/>
    <w:rsid w:val="0065439B"/>
    <w:rsid w:val="00656E5C"/>
    <w:rsid w:val="00656E89"/>
    <w:rsid w:val="006614E1"/>
    <w:rsid w:val="006827C3"/>
    <w:rsid w:val="00682F91"/>
    <w:rsid w:val="006831D0"/>
    <w:rsid w:val="00687CBE"/>
    <w:rsid w:val="006954DE"/>
    <w:rsid w:val="006A0BC9"/>
    <w:rsid w:val="006A2611"/>
    <w:rsid w:val="006A3D92"/>
    <w:rsid w:val="006A685A"/>
    <w:rsid w:val="006A68B6"/>
    <w:rsid w:val="006B7CDB"/>
    <w:rsid w:val="006C4A63"/>
    <w:rsid w:val="006C50A9"/>
    <w:rsid w:val="006C5BE6"/>
    <w:rsid w:val="006D0D24"/>
    <w:rsid w:val="006D65FE"/>
    <w:rsid w:val="00714E85"/>
    <w:rsid w:val="007319C9"/>
    <w:rsid w:val="007436DC"/>
    <w:rsid w:val="00743A2C"/>
    <w:rsid w:val="00745732"/>
    <w:rsid w:val="00756BBE"/>
    <w:rsid w:val="0076585F"/>
    <w:rsid w:val="00775FD6"/>
    <w:rsid w:val="00785077"/>
    <w:rsid w:val="0078551E"/>
    <w:rsid w:val="00787183"/>
    <w:rsid w:val="00790DD8"/>
    <w:rsid w:val="00791798"/>
    <w:rsid w:val="007921D7"/>
    <w:rsid w:val="007A51ED"/>
    <w:rsid w:val="007A617A"/>
    <w:rsid w:val="007A7F79"/>
    <w:rsid w:val="007B0181"/>
    <w:rsid w:val="007B77CC"/>
    <w:rsid w:val="007C0F62"/>
    <w:rsid w:val="007C3992"/>
    <w:rsid w:val="007D0C47"/>
    <w:rsid w:val="007D51E7"/>
    <w:rsid w:val="007E026A"/>
    <w:rsid w:val="007E04D7"/>
    <w:rsid w:val="007E19DD"/>
    <w:rsid w:val="007E4663"/>
    <w:rsid w:val="007E6E7A"/>
    <w:rsid w:val="00800621"/>
    <w:rsid w:val="00805F40"/>
    <w:rsid w:val="00811564"/>
    <w:rsid w:val="00816B24"/>
    <w:rsid w:val="00825A26"/>
    <w:rsid w:val="00826044"/>
    <w:rsid w:val="0082628D"/>
    <w:rsid w:val="008271E3"/>
    <w:rsid w:val="00837FA7"/>
    <w:rsid w:val="0084204A"/>
    <w:rsid w:val="00843D88"/>
    <w:rsid w:val="008458B3"/>
    <w:rsid w:val="00845CED"/>
    <w:rsid w:val="00851371"/>
    <w:rsid w:val="00853EB5"/>
    <w:rsid w:val="008542F1"/>
    <w:rsid w:val="00856F5B"/>
    <w:rsid w:val="00862716"/>
    <w:rsid w:val="00863011"/>
    <w:rsid w:val="00871217"/>
    <w:rsid w:val="0088511A"/>
    <w:rsid w:val="00894A0B"/>
    <w:rsid w:val="008A156A"/>
    <w:rsid w:val="008A6065"/>
    <w:rsid w:val="008A62EA"/>
    <w:rsid w:val="008B0886"/>
    <w:rsid w:val="008B2193"/>
    <w:rsid w:val="008C0332"/>
    <w:rsid w:val="008C6323"/>
    <w:rsid w:val="008D316C"/>
    <w:rsid w:val="008D46FD"/>
    <w:rsid w:val="008E2B0E"/>
    <w:rsid w:val="008E3247"/>
    <w:rsid w:val="008E5A03"/>
    <w:rsid w:val="008F7526"/>
    <w:rsid w:val="00901979"/>
    <w:rsid w:val="0090542D"/>
    <w:rsid w:val="00912D22"/>
    <w:rsid w:val="00917221"/>
    <w:rsid w:val="00923668"/>
    <w:rsid w:val="00924166"/>
    <w:rsid w:val="009248A0"/>
    <w:rsid w:val="00924B81"/>
    <w:rsid w:val="00930FFF"/>
    <w:rsid w:val="009348C3"/>
    <w:rsid w:val="0094141E"/>
    <w:rsid w:val="009535F1"/>
    <w:rsid w:val="00957490"/>
    <w:rsid w:val="00963727"/>
    <w:rsid w:val="00965950"/>
    <w:rsid w:val="00975C9F"/>
    <w:rsid w:val="00976128"/>
    <w:rsid w:val="009808B2"/>
    <w:rsid w:val="0098412D"/>
    <w:rsid w:val="00986486"/>
    <w:rsid w:val="00986AF9"/>
    <w:rsid w:val="00986EFF"/>
    <w:rsid w:val="00991830"/>
    <w:rsid w:val="009A2316"/>
    <w:rsid w:val="009A7057"/>
    <w:rsid w:val="009B3755"/>
    <w:rsid w:val="009B4895"/>
    <w:rsid w:val="009B582E"/>
    <w:rsid w:val="009C0C11"/>
    <w:rsid w:val="009C5B1A"/>
    <w:rsid w:val="009C5D1B"/>
    <w:rsid w:val="009C6A82"/>
    <w:rsid w:val="009D7890"/>
    <w:rsid w:val="009E141F"/>
    <w:rsid w:val="009E1ECD"/>
    <w:rsid w:val="009E5AC9"/>
    <w:rsid w:val="009F74CD"/>
    <w:rsid w:val="00A0075C"/>
    <w:rsid w:val="00A01705"/>
    <w:rsid w:val="00A01A64"/>
    <w:rsid w:val="00A032E5"/>
    <w:rsid w:val="00A05D6B"/>
    <w:rsid w:val="00A06B49"/>
    <w:rsid w:val="00A13ECC"/>
    <w:rsid w:val="00A14EE8"/>
    <w:rsid w:val="00A25F0A"/>
    <w:rsid w:val="00A30CC4"/>
    <w:rsid w:val="00A3764B"/>
    <w:rsid w:val="00A405D4"/>
    <w:rsid w:val="00A41A42"/>
    <w:rsid w:val="00A428A9"/>
    <w:rsid w:val="00A44872"/>
    <w:rsid w:val="00A537EE"/>
    <w:rsid w:val="00A5574D"/>
    <w:rsid w:val="00A55BEC"/>
    <w:rsid w:val="00A55EE2"/>
    <w:rsid w:val="00A55F5D"/>
    <w:rsid w:val="00A569E2"/>
    <w:rsid w:val="00A62D75"/>
    <w:rsid w:val="00A67BF2"/>
    <w:rsid w:val="00A70E07"/>
    <w:rsid w:val="00A734C6"/>
    <w:rsid w:val="00A73EFB"/>
    <w:rsid w:val="00A76820"/>
    <w:rsid w:val="00A81304"/>
    <w:rsid w:val="00A81722"/>
    <w:rsid w:val="00A849F1"/>
    <w:rsid w:val="00A9080D"/>
    <w:rsid w:val="00A91A70"/>
    <w:rsid w:val="00A9242E"/>
    <w:rsid w:val="00A94217"/>
    <w:rsid w:val="00AA0D34"/>
    <w:rsid w:val="00AA45DF"/>
    <w:rsid w:val="00AA5E07"/>
    <w:rsid w:val="00AA7C40"/>
    <w:rsid w:val="00AB481D"/>
    <w:rsid w:val="00AD26FB"/>
    <w:rsid w:val="00AD3292"/>
    <w:rsid w:val="00AE20C5"/>
    <w:rsid w:val="00AE2640"/>
    <w:rsid w:val="00AE7C73"/>
    <w:rsid w:val="00AF405B"/>
    <w:rsid w:val="00B002A5"/>
    <w:rsid w:val="00B04BA0"/>
    <w:rsid w:val="00B112D4"/>
    <w:rsid w:val="00B15800"/>
    <w:rsid w:val="00B15AE5"/>
    <w:rsid w:val="00B373B1"/>
    <w:rsid w:val="00B40737"/>
    <w:rsid w:val="00B56837"/>
    <w:rsid w:val="00B73DCD"/>
    <w:rsid w:val="00B91825"/>
    <w:rsid w:val="00B94667"/>
    <w:rsid w:val="00B95E7C"/>
    <w:rsid w:val="00B97040"/>
    <w:rsid w:val="00BA45CF"/>
    <w:rsid w:val="00BC1265"/>
    <w:rsid w:val="00BC60A2"/>
    <w:rsid w:val="00BE62EE"/>
    <w:rsid w:val="00BF115C"/>
    <w:rsid w:val="00C103AD"/>
    <w:rsid w:val="00C133F3"/>
    <w:rsid w:val="00C16F7E"/>
    <w:rsid w:val="00C24B9C"/>
    <w:rsid w:val="00C24E71"/>
    <w:rsid w:val="00C30456"/>
    <w:rsid w:val="00C3133E"/>
    <w:rsid w:val="00C35ACA"/>
    <w:rsid w:val="00C454B2"/>
    <w:rsid w:val="00C470D3"/>
    <w:rsid w:val="00C5636D"/>
    <w:rsid w:val="00C57436"/>
    <w:rsid w:val="00C81F99"/>
    <w:rsid w:val="00C859AB"/>
    <w:rsid w:val="00C86FFD"/>
    <w:rsid w:val="00C947C2"/>
    <w:rsid w:val="00C95C42"/>
    <w:rsid w:val="00CA45BF"/>
    <w:rsid w:val="00CA6458"/>
    <w:rsid w:val="00CB1F54"/>
    <w:rsid w:val="00CB6AC3"/>
    <w:rsid w:val="00CB7461"/>
    <w:rsid w:val="00CC5271"/>
    <w:rsid w:val="00CC68AD"/>
    <w:rsid w:val="00CD0365"/>
    <w:rsid w:val="00CD6472"/>
    <w:rsid w:val="00CF1A17"/>
    <w:rsid w:val="00CF2A8B"/>
    <w:rsid w:val="00D12F6C"/>
    <w:rsid w:val="00D135F3"/>
    <w:rsid w:val="00D22E82"/>
    <w:rsid w:val="00D270D8"/>
    <w:rsid w:val="00D27CF2"/>
    <w:rsid w:val="00D32D47"/>
    <w:rsid w:val="00D371AB"/>
    <w:rsid w:val="00D37A0A"/>
    <w:rsid w:val="00D40349"/>
    <w:rsid w:val="00D44790"/>
    <w:rsid w:val="00D45869"/>
    <w:rsid w:val="00D46372"/>
    <w:rsid w:val="00D579FB"/>
    <w:rsid w:val="00D60C99"/>
    <w:rsid w:val="00D6557A"/>
    <w:rsid w:val="00D76AB3"/>
    <w:rsid w:val="00D90461"/>
    <w:rsid w:val="00D9301F"/>
    <w:rsid w:val="00DA25F2"/>
    <w:rsid w:val="00DA6D30"/>
    <w:rsid w:val="00DB4353"/>
    <w:rsid w:val="00DC28DE"/>
    <w:rsid w:val="00DE07BC"/>
    <w:rsid w:val="00DE2342"/>
    <w:rsid w:val="00DE29F9"/>
    <w:rsid w:val="00DE56A3"/>
    <w:rsid w:val="00DE5837"/>
    <w:rsid w:val="00DE7CF9"/>
    <w:rsid w:val="00DF0A9C"/>
    <w:rsid w:val="00E03463"/>
    <w:rsid w:val="00E042CB"/>
    <w:rsid w:val="00E04A33"/>
    <w:rsid w:val="00E15F99"/>
    <w:rsid w:val="00E17F63"/>
    <w:rsid w:val="00E20EF8"/>
    <w:rsid w:val="00E22CF9"/>
    <w:rsid w:val="00E22FC3"/>
    <w:rsid w:val="00E25959"/>
    <w:rsid w:val="00E30F0B"/>
    <w:rsid w:val="00E31235"/>
    <w:rsid w:val="00E32DD5"/>
    <w:rsid w:val="00E35288"/>
    <w:rsid w:val="00E353B9"/>
    <w:rsid w:val="00E37F32"/>
    <w:rsid w:val="00E41906"/>
    <w:rsid w:val="00E46A98"/>
    <w:rsid w:val="00E46E93"/>
    <w:rsid w:val="00E505D2"/>
    <w:rsid w:val="00E54D93"/>
    <w:rsid w:val="00E56A69"/>
    <w:rsid w:val="00E576A8"/>
    <w:rsid w:val="00E60976"/>
    <w:rsid w:val="00E61ECB"/>
    <w:rsid w:val="00E67364"/>
    <w:rsid w:val="00E700B6"/>
    <w:rsid w:val="00E705DA"/>
    <w:rsid w:val="00E73FD7"/>
    <w:rsid w:val="00E87792"/>
    <w:rsid w:val="00E913B8"/>
    <w:rsid w:val="00E9296B"/>
    <w:rsid w:val="00EB1CF5"/>
    <w:rsid w:val="00EB7405"/>
    <w:rsid w:val="00EC0162"/>
    <w:rsid w:val="00EC0799"/>
    <w:rsid w:val="00EC1E09"/>
    <w:rsid w:val="00ED03BE"/>
    <w:rsid w:val="00ED0C02"/>
    <w:rsid w:val="00ED0F53"/>
    <w:rsid w:val="00ED4B80"/>
    <w:rsid w:val="00ED64B2"/>
    <w:rsid w:val="00EE54AE"/>
    <w:rsid w:val="00EE7470"/>
    <w:rsid w:val="00F01F20"/>
    <w:rsid w:val="00F079E5"/>
    <w:rsid w:val="00F120D7"/>
    <w:rsid w:val="00F14213"/>
    <w:rsid w:val="00F16A81"/>
    <w:rsid w:val="00F21341"/>
    <w:rsid w:val="00F2163A"/>
    <w:rsid w:val="00F24B17"/>
    <w:rsid w:val="00F25E6B"/>
    <w:rsid w:val="00F30136"/>
    <w:rsid w:val="00F33396"/>
    <w:rsid w:val="00F35B25"/>
    <w:rsid w:val="00F41E6E"/>
    <w:rsid w:val="00F62876"/>
    <w:rsid w:val="00F662FC"/>
    <w:rsid w:val="00F728EF"/>
    <w:rsid w:val="00F729FF"/>
    <w:rsid w:val="00F919F4"/>
    <w:rsid w:val="00F95524"/>
    <w:rsid w:val="00FA021F"/>
    <w:rsid w:val="00FC420E"/>
    <w:rsid w:val="00FC5E53"/>
    <w:rsid w:val="00FC6604"/>
    <w:rsid w:val="00FD2C15"/>
    <w:rsid w:val="00FD60DE"/>
    <w:rsid w:val="00FE12AB"/>
    <w:rsid w:val="00FF0C73"/>
    <w:rsid w:val="00FF1947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">
      <o:colormru v:ext="edit" colors="#fffff0,#c00"/>
    </o:shapedefaults>
    <o:shapelayout v:ext="edit">
      <o:idmap v:ext="edit" data="2"/>
      <o:rules v:ext="edit">
        <o:r id="V:Rule1" type="callout" idref="#_x0000_s2094"/>
      </o:rules>
    </o:shapelayout>
  </w:shapeDefaults>
  <w:decimalSymbol w:val=","/>
  <w:listSeparator w:val=";"/>
  <w14:docId w14:val="3CC6062D"/>
  <w15:chartTrackingRefBased/>
  <w15:docId w15:val="{7B82D5A2-8854-45B9-BE1B-3DD321EB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04AF4"/>
    <w:pPr>
      <w:spacing w:before="100" w:beforeAutospacing="1" w:after="100" w:afterAutospacing="1"/>
    </w:pPr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Text"/>
    <w:link w:val="berschrift1Zchn"/>
    <w:qFormat/>
    <w:rsid w:val="00104AF4"/>
    <w:pPr>
      <w:keepNext/>
      <w:keepLines/>
      <w:pageBreakBefore/>
      <w:tabs>
        <w:tab w:val="left" w:pos="851"/>
      </w:tabs>
      <w:outlineLvl w:val="0"/>
    </w:pPr>
    <w:rPr>
      <w:rFonts w:ascii="Verdana" w:hAnsi="Verdana"/>
      <w:b/>
      <w:bCs/>
      <w:sz w:val="32"/>
      <w:szCs w:val="36"/>
    </w:rPr>
  </w:style>
  <w:style w:type="paragraph" w:styleId="berschrift2">
    <w:name w:val="heading 2"/>
    <w:basedOn w:val="berschrift1"/>
    <w:next w:val="Text"/>
    <w:autoRedefine/>
    <w:qFormat/>
    <w:rsid w:val="00423894"/>
    <w:pPr>
      <w:pageBreakBefore w:val="0"/>
      <w:numPr>
        <w:ilvl w:val="1"/>
        <w:numId w:val="1"/>
      </w:numPr>
      <w:ind w:left="0"/>
      <w:outlineLvl w:val="1"/>
    </w:pPr>
    <w:rPr>
      <w:bCs w:val="0"/>
      <w:sz w:val="28"/>
      <w:szCs w:val="32"/>
    </w:rPr>
  </w:style>
  <w:style w:type="paragraph" w:styleId="berschrift3">
    <w:name w:val="heading 3"/>
    <w:basedOn w:val="Standard"/>
    <w:next w:val="Text"/>
    <w:qFormat/>
    <w:rsid w:val="007E4663"/>
    <w:pPr>
      <w:keepNext/>
      <w:keepLines/>
      <w:numPr>
        <w:ilvl w:val="2"/>
        <w:numId w:val="1"/>
      </w:numPr>
      <w:ind w:left="0"/>
      <w:outlineLvl w:val="2"/>
    </w:pPr>
    <w:rPr>
      <w:rFonts w:ascii="Verdana" w:hAnsi="Verdana"/>
      <w:b/>
      <w:bCs/>
      <w:sz w:val="26"/>
      <w:szCs w:val="28"/>
    </w:rPr>
  </w:style>
  <w:style w:type="paragraph" w:styleId="berschrift4">
    <w:name w:val="heading 4"/>
    <w:basedOn w:val="Standard"/>
    <w:next w:val="Text"/>
    <w:link w:val="berschrift4Zchn"/>
    <w:qFormat/>
    <w:rsid w:val="00104AF4"/>
    <w:pPr>
      <w:keepNext/>
      <w:numPr>
        <w:ilvl w:val="3"/>
        <w:numId w:val="1"/>
      </w:numPr>
      <w:ind w:left="0"/>
      <w:outlineLvl w:val="3"/>
    </w:pPr>
    <w:rPr>
      <w:rFonts w:ascii="Verdana" w:hAnsi="Verdana"/>
      <w:b/>
      <w:sz w:val="22"/>
    </w:rPr>
  </w:style>
  <w:style w:type="paragraph" w:styleId="berschrift5">
    <w:name w:val="heading 5"/>
    <w:basedOn w:val="Standard"/>
    <w:next w:val="Text"/>
    <w:qFormat/>
    <w:rsid w:val="00104AF4"/>
    <w:pPr>
      <w:keepNext/>
      <w:numPr>
        <w:ilvl w:val="4"/>
        <w:numId w:val="1"/>
      </w:numPr>
      <w:jc w:val="both"/>
      <w:outlineLvl w:val="4"/>
    </w:pPr>
    <w:rPr>
      <w:rFonts w:ascii="Verdana" w:hAnsi="Verdana"/>
      <w:b/>
      <w:bCs/>
    </w:rPr>
  </w:style>
  <w:style w:type="paragraph" w:styleId="berschrift6">
    <w:name w:val="heading 6"/>
    <w:basedOn w:val="Standard"/>
    <w:next w:val="Standard"/>
    <w:qFormat/>
    <w:rsid w:val="00104AF4"/>
    <w:pPr>
      <w:numPr>
        <w:ilvl w:val="5"/>
        <w:numId w:val="1"/>
      </w:numPr>
      <w:ind w:left="0"/>
      <w:outlineLvl w:val="5"/>
    </w:pPr>
    <w:rPr>
      <w:rFonts w:ascii="Verdana" w:hAnsi="Verdana"/>
      <w:i/>
      <w:sz w:val="22"/>
    </w:rPr>
  </w:style>
  <w:style w:type="paragraph" w:styleId="berschrift7">
    <w:name w:val="heading 7"/>
    <w:basedOn w:val="Standard"/>
    <w:next w:val="Standard"/>
    <w:qFormat/>
    <w:rsid w:val="00104AF4"/>
    <w:pPr>
      <w:numPr>
        <w:ilvl w:val="6"/>
        <w:numId w:val="1"/>
      </w:numPr>
      <w:ind w:left="0"/>
      <w:outlineLvl w:val="6"/>
    </w:pPr>
    <w:rPr>
      <w:rFonts w:ascii="Verdana" w:hAnsi="Verdana"/>
      <w:sz w:val="24"/>
    </w:rPr>
  </w:style>
  <w:style w:type="paragraph" w:styleId="berschrift8">
    <w:name w:val="heading 8"/>
    <w:basedOn w:val="Standard"/>
    <w:next w:val="Standard"/>
    <w:qFormat/>
    <w:rsid w:val="00104AF4"/>
    <w:pPr>
      <w:numPr>
        <w:ilvl w:val="7"/>
        <w:numId w:val="1"/>
      </w:numPr>
      <w:ind w:left="0"/>
      <w:outlineLvl w:val="7"/>
    </w:pPr>
    <w:rPr>
      <w:rFonts w:ascii="Verdana" w:hAnsi="Verdana"/>
      <w:i/>
      <w:iCs/>
      <w:sz w:val="24"/>
    </w:rPr>
  </w:style>
  <w:style w:type="paragraph" w:styleId="berschrift9">
    <w:name w:val="heading 9"/>
    <w:basedOn w:val="Standard"/>
    <w:next w:val="Standard"/>
    <w:qFormat/>
    <w:rsid w:val="00104AF4"/>
    <w:pPr>
      <w:numPr>
        <w:ilvl w:val="8"/>
        <w:numId w:val="1"/>
      </w:numPr>
      <w:ind w:left="0"/>
      <w:outlineLvl w:val="8"/>
    </w:pPr>
    <w:rPr>
      <w:rFonts w:ascii="Verdana" w:hAnsi="Verdana"/>
      <w:i/>
      <w:i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link w:val="TextChar1"/>
    <w:rsid w:val="00104AF4"/>
    <w:pPr>
      <w:spacing w:before="0" w:beforeAutospacing="0" w:after="0" w:afterAutospacing="0"/>
      <w:jc w:val="both"/>
    </w:pPr>
    <w:rPr>
      <w:sz w:val="24"/>
    </w:rPr>
  </w:style>
  <w:style w:type="character" w:customStyle="1" w:styleId="TextChar1">
    <w:name w:val="Text Char1"/>
    <w:link w:val="Text"/>
    <w:rsid w:val="00104AF4"/>
    <w:rPr>
      <w:rFonts w:ascii="Arial" w:hAnsi="Arial"/>
      <w:sz w:val="24"/>
      <w:szCs w:val="24"/>
      <w:lang w:val="de-DE" w:eastAsia="de-DE" w:bidi="ar-SA"/>
    </w:rPr>
  </w:style>
  <w:style w:type="character" w:customStyle="1" w:styleId="berschrift4Zchn">
    <w:name w:val="Überschrift 4 Zchn"/>
    <w:link w:val="berschrift4"/>
    <w:rsid w:val="00104AF4"/>
    <w:rPr>
      <w:rFonts w:ascii="Verdana" w:hAnsi="Verdana"/>
      <w:b/>
      <w:sz w:val="22"/>
      <w:szCs w:val="24"/>
      <w:lang w:val="de-DE" w:eastAsia="de-DE"/>
    </w:rPr>
  </w:style>
  <w:style w:type="paragraph" w:styleId="Fuzeile">
    <w:name w:val="footer"/>
    <w:basedOn w:val="Standard"/>
    <w:rsid w:val="00104AF4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104AF4"/>
  </w:style>
  <w:style w:type="paragraph" w:customStyle="1" w:styleId="BeispielAufzhlung1">
    <w:name w:val="Beispiel Aufzählung 1"/>
    <w:basedOn w:val="BeispielText"/>
    <w:rsid w:val="00104AF4"/>
    <w:pPr>
      <w:tabs>
        <w:tab w:val="num" w:pos="924"/>
      </w:tabs>
      <w:ind w:left="924" w:hanging="357"/>
    </w:pPr>
  </w:style>
  <w:style w:type="paragraph" w:customStyle="1" w:styleId="BeispielText">
    <w:name w:val="Beispiel Text"/>
    <w:basedOn w:val="Standard"/>
    <w:next w:val="Standard"/>
    <w:link w:val="BeispielTextZchnZchn"/>
    <w:rsid w:val="00104AF4"/>
    <w:pPr>
      <w:keepNext/>
      <w:keepLines/>
      <w:ind w:left="284"/>
    </w:pPr>
    <w:rPr>
      <w:bCs/>
    </w:rPr>
  </w:style>
  <w:style w:type="character" w:customStyle="1" w:styleId="BeispielTextZchnZchn">
    <w:name w:val="Beispiel Text Zchn Zchn"/>
    <w:link w:val="BeispielText"/>
    <w:rsid w:val="00104AF4"/>
    <w:rPr>
      <w:rFonts w:ascii="Arial" w:hAnsi="Arial"/>
      <w:bCs/>
      <w:sz w:val="24"/>
      <w:szCs w:val="24"/>
      <w:lang w:val="de-DE" w:eastAsia="de-DE" w:bidi="ar-SA"/>
    </w:rPr>
  </w:style>
  <w:style w:type="paragraph" w:customStyle="1" w:styleId="Aufzhlung1">
    <w:name w:val="Aufzählung 1"/>
    <w:basedOn w:val="Standard"/>
    <w:autoRedefine/>
    <w:rsid w:val="00DC28DE"/>
    <w:pPr>
      <w:spacing w:before="0" w:beforeAutospacing="0" w:after="0" w:afterAutospacing="0"/>
    </w:pPr>
  </w:style>
  <w:style w:type="paragraph" w:customStyle="1" w:styleId="Aufzhlung2">
    <w:name w:val="Aufzählung 2"/>
    <w:basedOn w:val="Standard"/>
    <w:rsid w:val="00104AF4"/>
    <w:pPr>
      <w:tabs>
        <w:tab w:val="num" w:pos="567"/>
      </w:tabs>
      <w:spacing w:before="0"/>
      <w:ind w:left="567" w:hanging="357"/>
    </w:pPr>
  </w:style>
  <w:style w:type="paragraph" w:customStyle="1" w:styleId="Bild">
    <w:name w:val="Bild"/>
    <w:basedOn w:val="Text"/>
    <w:next w:val="Text"/>
    <w:rsid w:val="00104AF4"/>
    <w:pPr>
      <w:keepNext/>
      <w:keepLines/>
      <w:jc w:val="center"/>
    </w:pPr>
  </w:style>
  <w:style w:type="paragraph" w:customStyle="1" w:styleId="DefinitionTitel">
    <w:name w:val="Definition Titel"/>
    <w:basedOn w:val="Standard"/>
    <w:rsid w:val="00104AF4"/>
    <w:rPr>
      <w:b/>
    </w:rPr>
  </w:style>
  <w:style w:type="paragraph" w:customStyle="1" w:styleId="Tabelle-kompakt">
    <w:name w:val="Tabelle-kompakt"/>
    <w:basedOn w:val="Tabelle"/>
    <w:rsid w:val="00104AF4"/>
    <w:rPr>
      <w:sz w:val="20"/>
      <w:szCs w:val="20"/>
    </w:rPr>
  </w:style>
  <w:style w:type="paragraph" w:customStyle="1" w:styleId="Tabelle">
    <w:name w:val="Tabelle"/>
    <w:basedOn w:val="Text"/>
    <w:rsid w:val="00104AF4"/>
    <w:pPr>
      <w:keepLines/>
      <w:jc w:val="left"/>
    </w:pPr>
  </w:style>
  <w:style w:type="paragraph" w:customStyle="1" w:styleId="TabelleBezeichnung">
    <w:name w:val="Tabelle Bezeichnung"/>
    <w:basedOn w:val="Standard"/>
    <w:rsid w:val="00104AF4"/>
    <w:pPr>
      <w:spacing w:before="120" w:beforeAutospacing="0" w:after="0" w:afterAutospacing="0"/>
    </w:pPr>
    <w:rPr>
      <w:sz w:val="18"/>
      <w:szCs w:val="20"/>
    </w:rPr>
  </w:style>
  <w:style w:type="paragraph" w:customStyle="1" w:styleId="DefinitionText">
    <w:name w:val="Definition Text"/>
    <w:basedOn w:val="Standard"/>
    <w:rsid w:val="00104AF4"/>
    <w:pPr>
      <w:ind w:left="284"/>
    </w:pPr>
  </w:style>
  <w:style w:type="paragraph" w:customStyle="1" w:styleId="AufgabeText">
    <w:name w:val="Aufgabe Text"/>
    <w:basedOn w:val="Standard"/>
    <w:rsid w:val="00104AF4"/>
    <w:pPr>
      <w:ind w:left="284"/>
    </w:pPr>
  </w:style>
  <w:style w:type="paragraph" w:customStyle="1" w:styleId="Formel">
    <w:name w:val="Formel"/>
    <w:basedOn w:val="Standard"/>
    <w:autoRedefine/>
    <w:rsid w:val="00104AF4"/>
    <w:pPr>
      <w:jc w:val="center"/>
    </w:pPr>
  </w:style>
  <w:style w:type="paragraph" w:customStyle="1" w:styleId="Handout">
    <w:name w:val="Handout"/>
    <w:basedOn w:val="Text"/>
    <w:rsid w:val="00104AF4"/>
    <w:pPr>
      <w:keepNext/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jc w:val="center"/>
    </w:pPr>
  </w:style>
  <w:style w:type="paragraph" w:customStyle="1" w:styleId="Programmcode">
    <w:name w:val="Programmcode"/>
    <w:basedOn w:val="Text"/>
    <w:autoRedefine/>
    <w:rsid w:val="00104AF4"/>
    <w:pPr>
      <w:shd w:val="pct10" w:color="auto" w:fill="auto"/>
      <w:ind w:left="284"/>
      <w:jc w:val="left"/>
    </w:pPr>
    <w:rPr>
      <w:rFonts w:ascii="Courier New" w:hAnsi="Courier New" w:cs="Courier New"/>
      <w:noProof/>
      <w:sz w:val="20"/>
      <w:szCs w:val="20"/>
    </w:rPr>
  </w:style>
  <w:style w:type="paragraph" w:customStyle="1" w:styleId="SQL">
    <w:name w:val="SQL"/>
    <w:basedOn w:val="Tabelle"/>
    <w:rsid w:val="00104AF4"/>
    <w:pPr>
      <w:keepNext/>
      <w:spacing w:before="240"/>
    </w:pPr>
    <w:rPr>
      <w:rFonts w:ascii="Courier New" w:hAnsi="Courier New" w:cs="Courier New"/>
      <w:lang w:val="en-GB"/>
    </w:rPr>
  </w:style>
  <w:style w:type="paragraph" w:customStyle="1" w:styleId="Tabelle-SQL-kompakt">
    <w:name w:val="Tabelle-SQL-kompakt"/>
    <w:basedOn w:val="Standard"/>
    <w:rsid w:val="00104AF4"/>
    <w:pPr>
      <w:keepNext/>
      <w:keepLines/>
    </w:pPr>
    <w:rPr>
      <w:rFonts w:ascii="Courier New" w:hAnsi="Courier New" w:cs="Courier New"/>
      <w:lang w:val="en-GB"/>
    </w:rPr>
  </w:style>
  <w:style w:type="paragraph" w:customStyle="1" w:styleId="Tabelle-SQL">
    <w:name w:val="Tabelle-SQL"/>
    <w:basedOn w:val="SQL"/>
    <w:rsid w:val="00104AF4"/>
    <w:pPr>
      <w:spacing w:before="0"/>
    </w:pPr>
  </w:style>
  <w:style w:type="character" w:styleId="HTMLSchreibmaschine">
    <w:name w:val="HTML Typewriter"/>
    <w:rsid w:val="00104AF4"/>
    <w:rPr>
      <w:rFonts w:ascii="Courier New" w:eastAsia="Courier New" w:hAnsi="Courier New" w:cs="MS Outlook"/>
      <w:sz w:val="20"/>
      <w:szCs w:val="20"/>
    </w:rPr>
  </w:style>
  <w:style w:type="paragraph" w:styleId="Sprechblasentext">
    <w:name w:val="Balloon Text"/>
    <w:basedOn w:val="Standard"/>
    <w:semiHidden/>
    <w:rsid w:val="00104AF4"/>
    <w:rPr>
      <w:rFonts w:ascii="Tahoma" w:hAnsi="Tahoma" w:cs="Tahoma"/>
      <w:sz w:val="16"/>
      <w:szCs w:val="16"/>
    </w:rPr>
  </w:style>
  <w:style w:type="paragraph" w:customStyle="1" w:styleId="Syntax">
    <w:name w:val="Syntax"/>
    <w:rsid w:val="00104AF4"/>
    <w:rPr>
      <w:rFonts w:ascii="Courier New" w:hAnsi="Courier New" w:cs="Courier New"/>
      <w:noProof/>
      <w:szCs w:val="24"/>
      <w:lang w:val="en-GB" w:eastAsia="de-DE"/>
    </w:rPr>
  </w:style>
  <w:style w:type="character" w:styleId="Hyperlink">
    <w:name w:val="Hyperlink"/>
    <w:rsid w:val="00104AF4"/>
    <w:rPr>
      <w:color w:val="0000FF"/>
      <w:u w:val="single"/>
    </w:rPr>
  </w:style>
  <w:style w:type="paragraph" w:styleId="Verzeichnis1">
    <w:name w:val="toc 1"/>
    <w:basedOn w:val="Standard"/>
    <w:autoRedefine/>
    <w:semiHidden/>
    <w:rsid w:val="00104AF4"/>
    <w:pPr>
      <w:spacing w:before="120" w:after="120"/>
    </w:pPr>
    <w:rPr>
      <w:b/>
      <w:bCs/>
      <w:caps/>
    </w:rPr>
  </w:style>
  <w:style w:type="paragraph" w:styleId="Verzeichnis2">
    <w:name w:val="toc 2"/>
    <w:basedOn w:val="Standard"/>
    <w:autoRedefine/>
    <w:semiHidden/>
    <w:rsid w:val="00104AF4"/>
    <w:pPr>
      <w:ind w:left="200"/>
    </w:pPr>
    <w:rPr>
      <w:smallCaps/>
    </w:rPr>
  </w:style>
  <w:style w:type="paragraph" w:styleId="Verzeichnis3">
    <w:name w:val="toc 3"/>
    <w:basedOn w:val="Verzeichnis2"/>
    <w:autoRedefine/>
    <w:semiHidden/>
    <w:rsid w:val="00104AF4"/>
    <w:pPr>
      <w:ind w:left="400"/>
    </w:pPr>
    <w:rPr>
      <w:i/>
      <w:iCs/>
      <w:smallCaps w:val="0"/>
    </w:rPr>
  </w:style>
  <w:style w:type="paragraph" w:styleId="Beschriftung">
    <w:name w:val="caption"/>
    <w:basedOn w:val="Text"/>
    <w:next w:val="Text"/>
    <w:qFormat/>
    <w:rsid w:val="00104AF4"/>
    <w:pPr>
      <w:spacing w:before="80"/>
      <w:jc w:val="center"/>
    </w:pPr>
    <w:rPr>
      <w:sz w:val="20"/>
      <w:szCs w:val="20"/>
    </w:rPr>
  </w:style>
  <w:style w:type="character" w:customStyle="1" w:styleId="BesuchterHyperlink">
    <w:name w:val="BesuchterHyperlink"/>
    <w:rsid w:val="00104AF4"/>
    <w:rPr>
      <w:color w:val="800080"/>
      <w:u w:val="single"/>
    </w:rPr>
  </w:style>
  <w:style w:type="paragraph" w:customStyle="1" w:styleId="BeispielTitel">
    <w:name w:val="Beispiel Titel"/>
    <w:basedOn w:val="Standard"/>
    <w:rsid w:val="00104AF4"/>
    <w:rPr>
      <w:i/>
    </w:rPr>
  </w:style>
  <w:style w:type="paragraph" w:styleId="NurText">
    <w:name w:val="Plain Text"/>
    <w:basedOn w:val="Standard"/>
    <w:rsid w:val="00104AF4"/>
    <w:rPr>
      <w:rFonts w:ascii="Courier New" w:hAnsi="Courier New" w:cs="Courier New"/>
    </w:rPr>
  </w:style>
  <w:style w:type="character" w:styleId="Funotenzeichen">
    <w:name w:val="footnote reference"/>
    <w:semiHidden/>
    <w:rsid w:val="00104AF4"/>
    <w:rPr>
      <w:vertAlign w:val="superscript"/>
    </w:rPr>
  </w:style>
  <w:style w:type="paragraph" w:styleId="Dokumentstruktur">
    <w:name w:val="Document Map"/>
    <w:basedOn w:val="Standard"/>
    <w:semiHidden/>
    <w:rsid w:val="00104AF4"/>
    <w:pPr>
      <w:shd w:val="clear" w:color="auto" w:fill="000080"/>
    </w:pPr>
    <w:rPr>
      <w:rFonts w:ascii="Tahoma" w:hAnsi="Tahoma"/>
      <w:sz w:val="24"/>
    </w:rPr>
  </w:style>
  <w:style w:type="paragraph" w:styleId="Index2">
    <w:name w:val="index 2"/>
    <w:basedOn w:val="Standard"/>
    <w:next w:val="Standard"/>
    <w:autoRedefine/>
    <w:semiHidden/>
    <w:rsid w:val="00104AF4"/>
    <w:pPr>
      <w:ind w:left="480" w:hanging="240"/>
    </w:pPr>
    <w:rPr>
      <w:sz w:val="18"/>
    </w:rPr>
  </w:style>
  <w:style w:type="paragraph" w:styleId="Funotentext">
    <w:name w:val="footnote text"/>
    <w:basedOn w:val="Standard"/>
    <w:semiHidden/>
    <w:rsid w:val="00104AF4"/>
    <w:pPr>
      <w:ind w:left="567" w:hanging="567"/>
    </w:pPr>
    <w:rPr>
      <w:rFonts w:ascii="Verdana" w:hAnsi="Verdana"/>
    </w:rPr>
  </w:style>
  <w:style w:type="character" w:styleId="Kommentarzeichen">
    <w:name w:val="annotation reference"/>
    <w:semiHidden/>
    <w:rsid w:val="00104AF4"/>
    <w:rPr>
      <w:sz w:val="16"/>
    </w:rPr>
  </w:style>
  <w:style w:type="paragraph" w:styleId="Kommentartext">
    <w:name w:val="annotation text"/>
    <w:basedOn w:val="Standard"/>
    <w:semiHidden/>
    <w:rsid w:val="00104AF4"/>
    <w:pPr>
      <w:ind w:left="1134" w:hanging="1134"/>
    </w:pPr>
    <w:rPr>
      <w:rFonts w:ascii="Verdana" w:hAnsi="Verdana"/>
      <w:sz w:val="24"/>
    </w:rPr>
  </w:style>
  <w:style w:type="paragraph" w:styleId="Abbildungsverzeichnis">
    <w:name w:val="table of figures"/>
    <w:basedOn w:val="Standard"/>
    <w:next w:val="Standard"/>
    <w:semiHidden/>
    <w:rsid w:val="00104AF4"/>
    <w:pPr>
      <w:ind w:left="480" w:hanging="480"/>
    </w:pPr>
    <w:rPr>
      <w:rFonts w:ascii="Verdana" w:hAnsi="Verdana"/>
      <w:sz w:val="24"/>
    </w:rPr>
  </w:style>
  <w:style w:type="paragraph" w:styleId="Index1">
    <w:name w:val="index 1"/>
    <w:basedOn w:val="Standard"/>
    <w:next w:val="Standard"/>
    <w:autoRedefine/>
    <w:semiHidden/>
    <w:rsid w:val="00104AF4"/>
    <w:pPr>
      <w:tabs>
        <w:tab w:val="right" w:pos="4165"/>
      </w:tabs>
      <w:ind w:left="240" w:hanging="240"/>
    </w:pPr>
    <w:rPr>
      <w:rFonts w:ascii="Verdana" w:hAnsi="Verdana"/>
      <w:noProof/>
    </w:rPr>
  </w:style>
  <w:style w:type="paragraph" w:styleId="Index3">
    <w:name w:val="index 3"/>
    <w:basedOn w:val="Standard"/>
    <w:next w:val="Standard"/>
    <w:autoRedefine/>
    <w:semiHidden/>
    <w:rsid w:val="00104AF4"/>
    <w:pPr>
      <w:ind w:left="720" w:hanging="240"/>
    </w:pPr>
    <w:rPr>
      <w:sz w:val="18"/>
    </w:rPr>
  </w:style>
  <w:style w:type="paragraph" w:styleId="Index4">
    <w:name w:val="index 4"/>
    <w:basedOn w:val="Standard"/>
    <w:next w:val="Standard"/>
    <w:autoRedefine/>
    <w:semiHidden/>
    <w:rsid w:val="00104AF4"/>
    <w:pPr>
      <w:ind w:left="960" w:hanging="240"/>
    </w:pPr>
    <w:rPr>
      <w:sz w:val="18"/>
    </w:rPr>
  </w:style>
  <w:style w:type="paragraph" w:styleId="Index5">
    <w:name w:val="index 5"/>
    <w:basedOn w:val="Standard"/>
    <w:next w:val="Standard"/>
    <w:autoRedefine/>
    <w:semiHidden/>
    <w:rsid w:val="00104AF4"/>
    <w:pPr>
      <w:ind w:left="1200" w:hanging="240"/>
    </w:pPr>
    <w:rPr>
      <w:sz w:val="18"/>
    </w:rPr>
  </w:style>
  <w:style w:type="paragraph" w:styleId="Index6">
    <w:name w:val="index 6"/>
    <w:basedOn w:val="Standard"/>
    <w:next w:val="Standard"/>
    <w:autoRedefine/>
    <w:semiHidden/>
    <w:rsid w:val="00104AF4"/>
    <w:pPr>
      <w:ind w:left="1440" w:hanging="240"/>
    </w:pPr>
    <w:rPr>
      <w:sz w:val="18"/>
    </w:rPr>
  </w:style>
  <w:style w:type="paragraph" w:styleId="Index7">
    <w:name w:val="index 7"/>
    <w:basedOn w:val="Standard"/>
    <w:next w:val="Standard"/>
    <w:autoRedefine/>
    <w:semiHidden/>
    <w:rsid w:val="00104AF4"/>
    <w:pPr>
      <w:ind w:left="1680" w:hanging="240"/>
    </w:pPr>
    <w:rPr>
      <w:sz w:val="18"/>
    </w:rPr>
  </w:style>
  <w:style w:type="paragraph" w:styleId="Index8">
    <w:name w:val="index 8"/>
    <w:basedOn w:val="Standard"/>
    <w:next w:val="Standard"/>
    <w:autoRedefine/>
    <w:semiHidden/>
    <w:rsid w:val="00104AF4"/>
    <w:pPr>
      <w:ind w:left="1920" w:hanging="240"/>
    </w:pPr>
    <w:rPr>
      <w:sz w:val="18"/>
    </w:rPr>
  </w:style>
  <w:style w:type="paragraph" w:styleId="Index9">
    <w:name w:val="index 9"/>
    <w:basedOn w:val="Standard"/>
    <w:next w:val="Standard"/>
    <w:autoRedefine/>
    <w:semiHidden/>
    <w:rsid w:val="00104AF4"/>
    <w:pPr>
      <w:ind w:left="2160" w:hanging="240"/>
    </w:pPr>
    <w:rPr>
      <w:sz w:val="18"/>
    </w:rPr>
  </w:style>
  <w:style w:type="paragraph" w:styleId="Indexberschrift">
    <w:name w:val="index heading"/>
    <w:basedOn w:val="Standard"/>
    <w:next w:val="Index1"/>
    <w:semiHidden/>
    <w:rsid w:val="00104AF4"/>
    <w:pPr>
      <w:keepNext/>
      <w:tabs>
        <w:tab w:val="right" w:pos="4165"/>
      </w:tabs>
      <w:spacing w:before="240" w:after="120"/>
      <w:jc w:val="center"/>
    </w:pPr>
    <w:rPr>
      <w:rFonts w:ascii="Verdana" w:hAnsi="Verdana"/>
      <w:b/>
      <w:noProof/>
      <w:sz w:val="32"/>
    </w:rPr>
  </w:style>
  <w:style w:type="paragraph" w:styleId="Verzeichnis4">
    <w:name w:val="toc 4"/>
    <w:basedOn w:val="Standard"/>
    <w:next w:val="Standard"/>
    <w:autoRedefine/>
    <w:semiHidden/>
    <w:rsid w:val="00104AF4"/>
    <w:pPr>
      <w:ind w:left="60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104AF4"/>
    <w:pPr>
      <w:ind w:left="80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104AF4"/>
    <w:pPr>
      <w:ind w:left="10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104AF4"/>
    <w:pPr>
      <w:ind w:left="12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104AF4"/>
    <w:pPr>
      <w:ind w:left="140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104AF4"/>
    <w:pPr>
      <w:ind w:left="1600"/>
    </w:pPr>
    <w:rPr>
      <w:sz w:val="18"/>
      <w:szCs w:val="18"/>
    </w:rPr>
  </w:style>
  <w:style w:type="paragraph" w:styleId="Textkrper2">
    <w:name w:val="Body Text 2"/>
    <w:basedOn w:val="Standard"/>
    <w:rsid w:val="00104AF4"/>
    <w:pPr>
      <w:spacing w:after="120" w:line="480" w:lineRule="auto"/>
    </w:pPr>
    <w:rPr>
      <w:rFonts w:ascii="Verdana" w:hAnsi="Verdana"/>
      <w:sz w:val="24"/>
    </w:rPr>
  </w:style>
  <w:style w:type="paragraph" w:styleId="Datum">
    <w:name w:val="Date"/>
    <w:basedOn w:val="Standard"/>
    <w:next w:val="Standard"/>
    <w:rsid w:val="00104AF4"/>
    <w:rPr>
      <w:rFonts w:ascii="Verdana" w:hAnsi="Verdana"/>
      <w:sz w:val="24"/>
    </w:rPr>
  </w:style>
  <w:style w:type="paragraph" w:customStyle="1" w:styleId="Blocktext2">
    <w:name w:val="Blocktext 2"/>
    <w:basedOn w:val="Standard"/>
    <w:rsid w:val="00104AF4"/>
    <w:pPr>
      <w:keepNext/>
      <w:keepLines/>
      <w:overflowPunct w:val="0"/>
      <w:autoSpaceDE w:val="0"/>
      <w:autoSpaceDN w:val="0"/>
      <w:adjustRightInd w:val="0"/>
      <w:spacing w:before="120"/>
      <w:ind w:left="878" w:hanging="170"/>
      <w:textAlignment w:val="baseline"/>
    </w:pPr>
    <w:rPr>
      <w:rFonts w:ascii="Courier New" w:hAnsi="Courier New"/>
      <w:lang w:val="de-AT"/>
    </w:rPr>
  </w:style>
  <w:style w:type="paragraph" w:styleId="Textkrper">
    <w:name w:val="Body Text"/>
    <w:basedOn w:val="Standard"/>
    <w:rsid w:val="00104AF4"/>
    <w:pPr>
      <w:overflowPunct w:val="0"/>
      <w:autoSpaceDE w:val="0"/>
      <w:autoSpaceDN w:val="0"/>
      <w:adjustRightInd w:val="0"/>
      <w:spacing w:before="120"/>
      <w:textAlignment w:val="baseline"/>
    </w:pPr>
    <w:rPr>
      <w:color w:val="808080"/>
    </w:rPr>
  </w:style>
  <w:style w:type="paragraph" w:styleId="StandardWeb">
    <w:name w:val="Normal (Web)"/>
    <w:basedOn w:val="Standard"/>
    <w:uiPriority w:val="99"/>
    <w:rsid w:val="00104AF4"/>
    <w:rPr>
      <w:lang w:val="de-AT"/>
    </w:rPr>
  </w:style>
  <w:style w:type="paragraph" w:styleId="Blocktext">
    <w:name w:val="Block Text"/>
    <w:basedOn w:val="Standard"/>
    <w:rsid w:val="00104AF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autoSpaceDE w:val="0"/>
      <w:autoSpaceDN w:val="0"/>
      <w:adjustRightInd w:val="0"/>
      <w:spacing w:before="120"/>
      <w:ind w:left="993" w:right="1417"/>
      <w:jc w:val="both"/>
    </w:pPr>
    <w:rPr>
      <w:lang w:val="en-GB"/>
    </w:rPr>
  </w:style>
  <w:style w:type="paragraph" w:styleId="HTMLVorformatiert">
    <w:name w:val="HTML Preformatted"/>
    <w:basedOn w:val="Standard"/>
    <w:link w:val="HTMLVorformatiertZchn"/>
    <w:uiPriority w:val="99"/>
    <w:rsid w:val="00104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</w:pPr>
    <w:rPr>
      <w:rFonts w:ascii="Courier New" w:eastAsia="Courier New" w:hAnsi="Courier New" w:cs="Courier New"/>
      <w:lang w:val="de-AT"/>
    </w:rPr>
  </w:style>
  <w:style w:type="character" w:styleId="HTMLCode">
    <w:name w:val="HTML Code"/>
    <w:rsid w:val="00104AF4"/>
    <w:rPr>
      <w:rFonts w:ascii="Courier New" w:eastAsia="Times New Roman" w:hAnsi="Courier New" w:cs="Courier New"/>
      <w:sz w:val="20"/>
      <w:szCs w:val="20"/>
    </w:rPr>
  </w:style>
  <w:style w:type="paragraph" w:customStyle="1" w:styleId="AufgabeTitel">
    <w:name w:val="Aufgabe Titel"/>
    <w:basedOn w:val="Standard"/>
    <w:rsid w:val="00104AF4"/>
    <w:rPr>
      <w:b/>
    </w:rPr>
  </w:style>
  <w:style w:type="paragraph" w:customStyle="1" w:styleId="Tabellentext">
    <w:name w:val="Tabellentext"/>
    <w:basedOn w:val="Standard"/>
    <w:rsid w:val="00104AF4"/>
    <w:pPr>
      <w:spacing w:before="60" w:beforeAutospacing="0" w:after="60" w:afterAutospacing="0"/>
    </w:pPr>
    <w:rPr>
      <w:szCs w:val="20"/>
    </w:rPr>
  </w:style>
  <w:style w:type="paragraph" w:styleId="Kopfzeile">
    <w:name w:val="header"/>
    <w:basedOn w:val="Standard"/>
    <w:rsid w:val="00104AF4"/>
    <w:pPr>
      <w:tabs>
        <w:tab w:val="center" w:pos="4536"/>
        <w:tab w:val="right" w:pos="9072"/>
      </w:tabs>
    </w:pPr>
  </w:style>
  <w:style w:type="paragraph" w:customStyle="1" w:styleId="AbsatzTitel">
    <w:name w:val="Absatz Titel"/>
    <w:basedOn w:val="Standard"/>
    <w:rsid w:val="00104AF4"/>
    <w:pPr>
      <w:spacing w:after="0" w:afterAutospacing="0"/>
    </w:pPr>
    <w:rPr>
      <w:b/>
      <w:bCs/>
    </w:rPr>
  </w:style>
  <w:style w:type="paragraph" w:customStyle="1" w:styleId="AbsatzText">
    <w:name w:val="Absatz Text"/>
    <w:basedOn w:val="Standard"/>
    <w:rsid w:val="00104AF4"/>
  </w:style>
  <w:style w:type="paragraph" w:customStyle="1" w:styleId="Motivation">
    <w:name w:val="Motivation"/>
    <w:basedOn w:val="Standard"/>
    <w:rsid w:val="00104AF4"/>
    <w:pPr>
      <w:numPr>
        <w:numId w:val="2"/>
      </w:numPr>
      <w:shd w:val="clear" w:color="auto" w:fill="E6E6E6"/>
    </w:pPr>
  </w:style>
  <w:style w:type="paragraph" w:customStyle="1" w:styleId="Kopfzeile-Tab">
    <w:name w:val="Kopfzeile-Tab"/>
    <w:basedOn w:val="Standard"/>
    <w:rsid w:val="00104AF4"/>
    <w:pPr>
      <w:jc w:val="both"/>
    </w:pPr>
    <w:rPr>
      <w:rFonts w:ascii="Verdana" w:hAnsi="Verdana"/>
      <w:i/>
      <w:iCs/>
      <w:smallCaps/>
      <w:sz w:val="16"/>
      <w:szCs w:val="16"/>
    </w:rPr>
  </w:style>
  <w:style w:type="paragraph" w:customStyle="1" w:styleId="Fuzeile-Tab">
    <w:name w:val="Fußzeile-Tab"/>
    <w:basedOn w:val="Standard"/>
    <w:rsid w:val="00104AF4"/>
    <w:pPr>
      <w:jc w:val="both"/>
    </w:pPr>
    <w:rPr>
      <w:rFonts w:ascii="Verdana" w:hAnsi="Verdana"/>
      <w:i/>
      <w:iCs/>
      <w:smallCaps/>
      <w:sz w:val="16"/>
      <w:szCs w:val="16"/>
    </w:rPr>
  </w:style>
  <w:style w:type="paragraph" w:customStyle="1" w:styleId="Beispieltitel0">
    <w:name w:val="Beispieltitel"/>
    <w:basedOn w:val="Standard"/>
    <w:rsid w:val="00104AF4"/>
    <w:rPr>
      <w:i/>
    </w:rPr>
  </w:style>
  <w:style w:type="paragraph" w:customStyle="1" w:styleId="Aufgabentitel">
    <w:name w:val="Aufgabentitel"/>
    <w:basedOn w:val="Standard"/>
    <w:rsid w:val="00104AF4"/>
    <w:pPr>
      <w:numPr>
        <w:numId w:val="1"/>
      </w:numPr>
    </w:pPr>
    <w:rPr>
      <w:b/>
    </w:rPr>
  </w:style>
  <w:style w:type="paragraph" w:customStyle="1" w:styleId="Frage">
    <w:name w:val="Frage"/>
    <w:basedOn w:val="Standard"/>
    <w:rsid w:val="00104AF4"/>
    <w:pPr>
      <w:numPr>
        <w:numId w:val="4"/>
      </w:numPr>
      <w:shd w:val="clear" w:color="auto" w:fill="E6E6E6"/>
    </w:pPr>
  </w:style>
  <w:style w:type="paragraph" w:customStyle="1" w:styleId="Hinweis">
    <w:name w:val="Hinweis"/>
    <w:basedOn w:val="Frage"/>
    <w:rsid w:val="00104AF4"/>
    <w:pPr>
      <w:numPr>
        <w:numId w:val="3"/>
      </w:numPr>
    </w:pPr>
  </w:style>
  <w:style w:type="paragraph" w:customStyle="1" w:styleId="Pseudocode">
    <w:name w:val="Pseudocode"/>
    <w:basedOn w:val="Programmcode"/>
    <w:next w:val="Programmcode"/>
    <w:rsid w:val="00104A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uto"/>
    </w:pPr>
  </w:style>
  <w:style w:type="character" w:customStyle="1" w:styleId="berschrift1Zchn">
    <w:name w:val="Überschrift 1 Zchn"/>
    <w:link w:val="berschrift1"/>
    <w:rsid w:val="002264AD"/>
    <w:rPr>
      <w:rFonts w:ascii="Verdana" w:hAnsi="Verdana"/>
      <w:b/>
      <w:bCs/>
      <w:sz w:val="32"/>
      <w:szCs w:val="36"/>
      <w:lang w:val="de-DE" w:eastAsia="de-DE" w:bidi="ar-SA"/>
    </w:rPr>
  </w:style>
  <w:style w:type="character" w:customStyle="1" w:styleId="HTMLVorformatiertZchn">
    <w:name w:val="HTML Vorformatiert Zchn"/>
    <w:link w:val="HTMLVorformatiert"/>
    <w:uiPriority w:val="99"/>
    <w:rsid w:val="00E700B6"/>
    <w:rPr>
      <w:rFonts w:ascii="Courier New" w:eastAsia="Courier New" w:hAnsi="Courier New" w:cs="Courier New"/>
      <w:szCs w:val="24"/>
      <w:lang w:val="de-AT"/>
    </w:rPr>
  </w:style>
  <w:style w:type="character" w:styleId="Fett">
    <w:name w:val="Strong"/>
    <w:qFormat/>
    <w:rsid w:val="00CC68AD"/>
    <w:rPr>
      <w:b/>
      <w:bCs/>
    </w:rPr>
  </w:style>
  <w:style w:type="paragraph" w:styleId="Listenabsatz">
    <w:name w:val="List Paragraph"/>
    <w:basedOn w:val="Standard"/>
    <w:uiPriority w:val="34"/>
    <w:qFormat/>
    <w:rsid w:val="00AA5E07"/>
    <w:pPr>
      <w:spacing w:before="0" w:beforeAutospacing="0" w:after="0" w:afterAutospacing="0"/>
      <w:ind w:left="708"/>
    </w:pPr>
    <w:rPr>
      <w:rFonts w:ascii="Times New Roman" w:hAnsi="Times New Roman"/>
      <w:szCs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en\HTL\Vorlagen\Word\eLR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1D044-D95B-4CD1-8316-C299F99F4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eLRN.dot</Template>
  <TotalTime>0</TotalTime>
  <Pages>5</Pages>
  <Words>651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HTL Leonding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Thema</dc:subject>
  <dc:creator>Gerald</dc:creator>
  <cp:keywords/>
  <cp:lastModifiedBy>Birgit Schröder</cp:lastModifiedBy>
  <cp:revision>3</cp:revision>
  <cp:lastPrinted>2022-01-30T14:42:00Z</cp:lastPrinted>
  <dcterms:created xsi:type="dcterms:W3CDTF">2022-01-30T14:44:00Z</dcterms:created>
  <dcterms:modified xsi:type="dcterms:W3CDTF">2022-01-30T15:20:00Z</dcterms:modified>
</cp:coreProperties>
</file>